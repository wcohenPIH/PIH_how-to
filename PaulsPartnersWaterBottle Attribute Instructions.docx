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A11AC2" w14:textId="77777777" w:rsidR="0042055D" w:rsidRDefault="0042055D" w:rsidP="0042055D">
      <w:r>
        <w:t>Paul’s Partners Water Bottle Attribute</w:t>
      </w:r>
    </w:p>
    <w:p w14:paraId="6C8C3720" w14:textId="77777777" w:rsidR="0042055D" w:rsidRDefault="0042055D" w:rsidP="0042055D">
      <w:r>
        <w:t>The Attribute</w:t>
      </w:r>
    </w:p>
    <w:p w14:paraId="5A2BBEBC" w14:textId="77777777" w:rsidR="0042055D" w:rsidRDefault="0042055D" w:rsidP="0042055D">
      <w:r>
        <w:tab/>
        <w:t xml:space="preserve">Category: </w:t>
      </w:r>
      <w:r w:rsidRPr="001A1A7D">
        <w:t>Paul's Partners Water Bottle</w:t>
      </w:r>
    </w:p>
    <w:p w14:paraId="5B4112BA" w14:textId="77777777" w:rsidR="0042055D" w:rsidRDefault="0042055D" w:rsidP="0042055D">
      <w:r>
        <w:tab/>
        <w:t xml:space="preserve">Descriptions: Have not sent water bottle; Sent </w:t>
      </w:r>
      <w:bookmarkStart w:id="0" w:name="_GoBack"/>
      <w:bookmarkEnd w:id="0"/>
      <w:r>
        <w:t>water bottle; Requests no water bottle</w:t>
      </w:r>
    </w:p>
    <w:p w14:paraId="6A786101" w14:textId="77777777" w:rsidR="0042055D" w:rsidRDefault="0042055D" w:rsidP="0042055D">
      <w:r>
        <w:t>Adding the attribute</w:t>
      </w:r>
    </w:p>
    <w:p w14:paraId="272E51BC" w14:textId="77777777" w:rsidR="0042055D" w:rsidRDefault="0042055D" w:rsidP="0042055D">
      <w:r>
        <w:tab/>
        <w:t>BSD donors</w:t>
      </w:r>
    </w:p>
    <w:p w14:paraId="37026221" w14:textId="0597FE87" w:rsidR="0042055D" w:rsidRDefault="0042055D" w:rsidP="0042055D">
      <w:pPr>
        <w:ind w:left="1440"/>
      </w:pPr>
      <w:r>
        <w:t xml:space="preserve">Overnight </w:t>
      </w:r>
      <w:r w:rsidR="00435AD3">
        <w:t>global change</w:t>
      </w:r>
      <w:r>
        <w:t xml:space="preserve"> (QS – </w:t>
      </w:r>
      <w:r w:rsidR="00435AD3">
        <w:t>P’sPs Water Bottle Attribute</w:t>
      </w:r>
      <w:r>
        <w:t>) will add attribute to donors with new zero dollar recurring gift who don’t already have the attribute—description: Have not sent water bottle</w:t>
      </w:r>
    </w:p>
    <w:p w14:paraId="717B54BE" w14:textId="77777777" w:rsidR="0042055D" w:rsidRDefault="0042055D" w:rsidP="0042055D">
      <w:r>
        <w:tab/>
        <w:t>Telefund donors (processed through BSD)</w:t>
      </w:r>
    </w:p>
    <w:p w14:paraId="236EE52D" w14:textId="77777777" w:rsidR="0042055D" w:rsidRDefault="0042055D" w:rsidP="0042055D">
      <w:r>
        <w:tab/>
      </w:r>
      <w:r>
        <w:tab/>
        <w:t>After importing gifts, DevOps sends Telefund sustainer files to Annual Giving</w:t>
      </w:r>
    </w:p>
    <w:p w14:paraId="705AB567" w14:textId="77777777" w:rsidR="0042055D" w:rsidRDefault="0042055D" w:rsidP="0042055D">
      <w:pPr>
        <w:ind w:left="1440"/>
      </w:pPr>
      <w:r>
        <w:t>AG compiles sheets, prepares attribute import with description “Have not sent water bottle” (see below for template), and uploads to web importer</w:t>
      </w:r>
    </w:p>
    <w:p w14:paraId="62EE2A40" w14:textId="77777777" w:rsidR="0042055D" w:rsidRDefault="0042055D" w:rsidP="0042055D">
      <w:r>
        <w:tab/>
        <w:t>First Data (Engage CC)</w:t>
      </w:r>
    </w:p>
    <w:p w14:paraId="65D7C093" w14:textId="77777777" w:rsidR="0042055D" w:rsidRDefault="0042055D" w:rsidP="0042055D">
      <w:r>
        <w:tab/>
      </w:r>
      <w:r>
        <w:tab/>
        <w:t>TBD</w:t>
      </w:r>
    </w:p>
    <w:p w14:paraId="2103B3C0" w14:textId="77777777" w:rsidR="0042055D" w:rsidRDefault="0042055D" w:rsidP="0042055D">
      <w:r>
        <w:t>Sending the bottles</w:t>
      </w:r>
    </w:p>
    <w:p w14:paraId="26139941" w14:textId="77777777" w:rsidR="0042055D" w:rsidRDefault="0042055D" w:rsidP="0042055D">
      <w:r>
        <w:tab/>
        <w:t>AG will pull query of donors with “Have not sent water bottle” description and use export</w:t>
      </w:r>
    </w:p>
    <w:p w14:paraId="58EB178C" w14:textId="77777777" w:rsidR="0042055D" w:rsidRDefault="0042055D" w:rsidP="0042055D">
      <w:r>
        <w:tab/>
        <w:t>Send this information to Fenway Print Services</w:t>
      </w:r>
      <w:r>
        <w:tab/>
      </w:r>
    </w:p>
    <w:p w14:paraId="4DF333E5" w14:textId="77777777" w:rsidR="0042055D" w:rsidRDefault="0042055D" w:rsidP="0042055D">
      <w:r>
        <w:t>Updating the attribute</w:t>
      </w:r>
    </w:p>
    <w:p w14:paraId="061AB076" w14:textId="77777777" w:rsidR="0042055D" w:rsidRDefault="0042055D" w:rsidP="0042055D">
      <w:r>
        <w:tab/>
        <w:t>AG prepares attribute import for web importer, description set to “Sent water bottle”</w:t>
      </w:r>
    </w:p>
    <w:p w14:paraId="48F0514B" w14:textId="02B46E93" w:rsidR="0042055D" w:rsidRDefault="0042055D" w:rsidP="0042055D">
      <w:r>
        <w:tab/>
        <w:t>At any point, attribute can be manually changed to “Requests no water bottle”</w:t>
      </w:r>
    </w:p>
    <w:p w14:paraId="466B8D73" w14:textId="77777777" w:rsidR="0042055D" w:rsidRDefault="0042055D" w:rsidP="0042055D">
      <w:r>
        <w:t>Web Import Template Column Headings</w:t>
      </w:r>
    </w:p>
    <w:p w14:paraId="271E6180" w14:textId="77777777" w:rsidR="0042055D" w:rsidRDefault="0042055D" w:rsidP="0042055D">
      <w:r>
        <w:tab/>
      </w:r>
      <w:r w:rsidRPr="00820685">
        <w:t>Constituent ID</w:t>
      </w:r>
      <w:r w:rsidRPr="00820685">
        <w:tab/>
      </w:r>
    </w:p>
    <w:p w14:paraId="538F347B" w14:textId="77777777" w:rsidR="0042055D" w:rsidRDefault="0042055D" w:rsidP="0042055D">
      <w:pPr>
        <w:ind w:firstLine="720"/>
      </w:pPr>
      <w:r w:rsidRPr="00820685">
        <w:t>Attribute Category</w:t>
      </w:r>
      <w:r w:rsidRPr="00820685">
        <w:tab/>
      </w:r>
    </w:p>
    <w:p w14:paraId="37DD2960" w14:textId="77777777" w:rsidR="0042055D" w:rsidRDefault="0042055D" w:rsidP="0042055D">
      <w:pPr>
        <w:ind w:left="720"/>
      </w:pPr>
      <w:r w:rsidRPr="00820685">
        <w:t>Description</w:t>
      </w:r>
      <w:r w:rsidRPr="00820685">
        <w:tab/>
      </w:r>
    </w:p>
    <w:p w14:paraId="3A8927C9" w14:textId="77777777" w:rsidR="0042055D" w:rsidRDefault="0042055D" w:rsidP="0042055D">
      <w:pPr>
        <w:ind w:left="720"/>
      </w:pPr>
      <w:r w:rsidRPr="00820685">
        <w:t>Date</w:t>
      </w:r>
      <w:r w:rsidRPr="00820685">
        <w:tab/>
      </w:r>
    </w:p>
    <w:p w14:paraId="3AC810AD" w14:textId="77777777" w:rsidR="0042055D" w:rsidRPr="001A1A7D" w:rsidRDefault="0042055D" w:rsidP="0042055D">
      <w:pPr>
        <w:ind w:left="720"/>
      </w:pPr>
      <w:r w:rsidRPr="00820685">
        <w:t>Comments</w:t>
      </w:r>
    </w:p>
    <w:p w14:paraId="2834A1B4" w14:textId="77777777" w:rsidR="00733F51" w:rsidRDefault="00733F51"/>
    <w:sectPr w:rsidR="00733F51" w:rsidSect="00C71187">
      <w:headerReference w:type="even" r:id="rId10"/>
      <w:headerReference w:type="default" r:id="rId11"/>
      <w:footerReference w:type="even" r:id="rId12"/>
      <w:footerReference w:type="default" r:id="rId13"/>
      <w:pgSz w:w="12240" w:h="15840"/>
      <w:pgMar w:top="990" w:right="1166" w:bottom="990" w:left="11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04A0764" w14:textId="77777777" w:rsidR="0042055D" w:rsidRDefault="0042055D" w:rsidP="00C71187">
      <w:r>
        <w:separator/>
      </w:r>
    </w:p>
  </w:endnote>
  <w:endnote w:type="continuationSeparator" w:id="0">
    <w:p w14:paraId="3CF7260E" w14:textId="77777777" w:rsidR="0042055D" w:rsidRDefault="0042055D" w:rsidP="00C711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5DD2CE" w14:textId="77777777" w:rsidR="00C71187" w:rsidRDefault="0003122A">
    <w:pPr>
      <w:pStyle w:val="Footer"/>
    </w:pPr>
    <w:sdt>
      <w:sdtPr>
        <w:id w:val="969400743"/>
        <w:temporary/>
        <w:showingPlcHdr/>
      </w:sdtPr>
      <w:sdtEndPr/>
      <w:sdtContent>
        <w:r w:rsidR="00C71187">
          <w:t>[Type text]</w:t>
        </w:r>
      </w:sdtContent>
    </w:sdt>
    <w:r w:rsidR="00C71187">
      <w:ptab w:relativeTo="margin" w:alignment="center" w:leader="none"/>
    </w:r>
    <w:sdt>
      <w:sdtPr>
        <w:id w:val="969400748"/>
        <w:temporary/>
        <w:showingPlcHdr/>
      </w:sdtPr>
      <w:sdtEndPr/>
      <w:sdtContent>
        <w:r w:rsidR="00C71187">
          <w:t>[Type text]</w:t>
        </w:r>
      </w:sdtContent>
    </w:sdt>
    <w:r w:rsidR="00C71187">
      <w:ptab w:relativeTo="margin" w:alignment="right" w:leader="none"/>
    </w:r>
    <w:sdt>
      <w:sdtPr>
        <w:id w:val="969400753"/>
        <w:temporary/>
        <w:showingPlcHdr/>
      </w:sdtPr>
      <w:sdtEndPr/>
      <w:sdtContent>
        <w:r w:rsidR="00C71187">
          <w:t>[Type text]</w:t>
        </w:r>
      </w:sdtContent>
    </w:sdt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868F2C" w14:textId="77777777" w:rsidR="00C71187" w:rsidRDefault="00C71187" w:rsidP="00C71187">
    <w:pPr>
      <w:pStyle w:val="Footer"/>
      <w:jc w:val="center"/>
    </w:pPr>
    <w:r>
      <w:rPr>
        <w:noProof/>
      </w:rPr>
      <w:drawing>
        <wp:inline distT="0" distB="0" distL="0" distR="0" wp14:anchorId="0D5FA3D4" wp14:editId="291CC29A">
          <wp:extent cx="6289040" cy="539115"/>
          <wp:effectExtent l="0" t="0" r="10160" b="0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H_Letterhead_art-0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89040" cy="53911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2F202F7" w14:textId="77777777" w:rsidR="0042055D" w:rsidRDefault="0042055D" w:rsidP="00C71187">
      <w:r>
        <w:separator/>
      </w:r>
    </w:p>
  </w:footnote>
  <w:footnote w:type="continuationSeparator" w:id="0">
    <w:p w14:paraId="563656A7" w14:textId="77777777" w:rsidR="0042055D" w:rsidRDefault="0042055D" w:rsidP="00C7118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B0553C" w14:textId="77777777" w:rsidR="00C71187" w:rsidRDefault="0003122A">
    <w:pPr>
      <w:pStyle w:val="Header"/>
    </w:pPr>
    <w:sdt>
      <w:sdtPr>
        <w:id w:val="171999623"/>
        <w:temporary/>
        <w:showingPlcHdr/>
      </w:sdtPr>
      <w:sdtEndPr/>
      <w:sdtContent>
        <w:r w:rsidR="00C71187">
          <w:t>[Type text]</w:t>
        </w:r>
      </w:sdtContent>
    </w:sdt>
    <w:r w:rsidR="00C71187">
      <w:ptab w:relativeTo="margin" w:alignment="center" w:leader="none"/>
    </w:r>
    <w:sdt>
      <w:sdtPr>
        <w:id w:val="171999624"/>
        <w:temporary/>
        <w:showingPlcHdr/>
      </w:sdtPr>
      <w:sdtEndPr/>
      <w:sdtContent>
        <w:r w:rsidR="00C71187">
          <w:t>[Type text]</w:t>
        </w:r>
      </w:sdtContent>
    </w:sdt>
    <w:r w:rsidR="00C71187">
      <w:ptab w:relativeTo="margin" w:alignment="right" w:leader="none"/>
    </w:r>
    <w:sdt>
      <w:sdtPr>
        <w:id w:val="171999625"/>
        <w:temporary/>
        <w:showingPlcHdr/>
      </w:sdtPr>
      <w:sdtEndPr/>
      <w:sdtContent>
        <w:r w:rsidR="00C71187">
          <w:t>[Type text]</w:t>
        </w:r>
      </w:sdtContent>
    </w:sdt>
  </w:p>
  <w:p w14:paraId="7FC2C06D" w14:textId="77777777" w:rsidR="00C71187" w:rsidRDefault="00C7118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3FE0A3" w14:textId="77777777" w:rsidR="00C71187" w:rsidRDefault="00E10D47">
    <w:pPr>
      <w:pStyle w:val="Header"/>
    </w:pPr>
    <w:r>
      <w:rPr>
        <w:noProof/>
      </w:rPr>
      <w:drawing>
        <wp:inline distT="0" distB="0" distL="0" distR="0" wp14:anchorId="43046C38" wp14:editId="1BB86DF9">
          <wp:extent cx="6286500" cy="819150"/>
          <wp:effectExtent l="0" t="0" r="0" b="0"/>
          <wp:docPr id="14" name="Picture 14" descr="C:\Users\wcohen\Desktop\PIHDevOpsLetterhead_APart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wcohen\Desktop\PIHDevOpsLetterhead_APart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86500" cy="819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55D"/>
    <w:rsid w:val="0003122A"/>
    <w:rsid w:val="001F10BF"/>
    <w:rsid w:val="002D3FC0"/>
    <w:rsid w:val="0042055D"/>
    <w:rsid w:val="00435AD3"/>
    <w:rsid w:val="004733CC"/>
    <w:rsid w:val="006B490F"/>
    <w:rsid w:val="00733F51"/>
    <w:rsid w:val="00C71187"/>
    <w:rsid w:val="00E10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080FD6ED"/>
  <w14:defaultImageDpi w14:val="300"/>
  <w15:docId w15:val="{DB7A5036-93F6-4E91-992C-C3B7E390A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055D"/>
    <w:pPr>
      <w:spacing w:after="160" w:line="259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1187"/>
    <w:pPr>
      <w:tabs>
        <w:tab w:val="center" w:pos="4320"/>
        <w:tab w:val="right" w:pos="8640"/>
      </w:tabs>
      <w:spacing w:after="0" w:line="240" w:lineRule="auto"/>
    </w:pPr>
    <w:rPr>
      <w:rFonts w:eastAsiaTheme="minorEastAsia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C71187"/>
  </w:style>
  <w:style w:type="paragraph" w:styleId="Footer">
    <w:name w:val="footer"/>
    <w:basedOn w:val="Normal"/>
    <w:link w:val="FooterChar"/>
    <w:uiPriority w:val="99"/>
    <w:unhideWhenUsed/>
    <w:rsid w:val="00C71187"/>
    <w:pPr>
      <w:tabs>
        <w:tab w:val="center" w:pos="4320"/>
        <w:tab w:val="right" w:pos="8640"/>
      </w:tabs>
      <w:spacing w:after="0" w:line="240" w:lineRule="auto"/>
    </w:pPr>
    <w:rPr>
      <w:rFonts w:eastAsiaTheme="minorEastAsia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C71187"/>
  </w:style>
  <w:style w:type="paragraph" w:styleId="BalloonText">
    <w:name w:val="Balloon Text"/>
    <w:basedOn w:val="Normal"/>
    <w:link w:val="BalloonTextChar"/>
    <w:uiPriority w:val="99"/>
    <w:semiHidden/>
    <w:unhideWhenUsed/>
    <w:rsid w:val="00C71187"/>
    <w:pPr>
      <w:spacing w:after="0" w:line="240" w:lineRule="auto"/>
    </w:pPr>
    <w:rPr>
      <w:rFonts w:ascii="Lucida Grande" w:eastAsiaTheme="minorEastAsia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18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partnersinhealth-my.sharepoint.com/personal/wcohen_pih_org/Documents/Documents/PIHDevOpsLetterhead%20apar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8518610A3EABB4396DC54E10DB98C88" ma:contentTypeVersion="3" ma:contentTypeDescription="Create a new document." ma:contentTypeScope="" ma:versionID="fd49aa1c4068e23a2c7f526f15725396">
  <xsd:schema xmlns:xsd="http://www.w3.org/2001/XMLSchema" xmlns:xs="http://www.w3.org/2001/XMLSchema" xmlns:p="http://schemas.microsoft.com/office/2006/metadata/properties" xmlns:ns2="39b81e40-d16b-4b29-be2d-8d3f53da2515" targetNamespace="http://schemas.microsoft.com/office/2006/metadata/properties" ma:root="true" ma:fieldsID="9a9cb150e4394059a1c0dca11efdd8d4" ns2:_="">
    <xsd:import namespace="39b81e40-d16b-4b29-be2d-8d3f53da2515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b81e40-d16b-4b29-be2d-8d3f53da251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7F87AC9-2DB0-48C2-8C4A-B5558B0F8E2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9b81e40-d16b-4b29-be2d-8d3f53da251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6022BB2-75EB-4CBE-9344-61C01A9701C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138A2CF-C7CE-4D7D-A01C-5DB204464AAE}">
  <ds:schemaRefs>
    <ds:schemaRef ds:uri="http://www.w3.org/XML/1998/namespace"/>
    <ds:schemaRef ds:uri="http://schemas.microsoft.com/office/infopath/2007/PartnerControls"/>
    <ds:schemaRef ds:uri="http://purl.org/dc/terms/"/>
    <ds:schemaRef ds:uri="http://schemas.microsoft.com/office/2006/metadata/properties"/>
    <ds:schemaRef ds:uri="http://purl.org/dc/dcmitype/"/>
    <ds:schemaRef ds:uri="http://schemas.microsoft.com/office/2006/documentManagement/types"/>
    <ds:schemaRef ds:uri="http://schemas.openxmlformats.org/package/2006/metadata/core-properties"/>
    <ds:schemaRef ds:uri="39b81e40-d16b-4b29-be2d-8d3f53da2515"/>
    <ds:schemaRef ds:uri="http://purl.org/dc/elements/1.1/"/>
  </ds:schemaRefs>
</ds:datastoreItem>
</file>

<file path=customXml/itemProps4.xml><?xml version="1.0" encoding="utf-8"?>
<ds:datastoreItem xmlns:ds="http://schemas.openxmlformats.org/officeDocument/2006/customXml" ds:itemID="{45A07F53-F3EE-4CE6-90CC-BAE4B417F0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PIHDevOpsLetterhead%20apart.dotx</Template>
  <TotalTime>15</TotalTime>
  <Pages>1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PIH_Letterhead_Orange_2015</vt:lpstr>
    </vt:vector>
  </TitlesOfParts>
  <Company>PIH</Company>
  <LinksUpToDate>false</LinksUpToDate>
  <CharactersWithSpaces>1161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PIH_Letterhead_Orange_2015</dc:title>
  <dc:subject/>
  <dc:creator>Will Cohen</dc:creator>
  <cp:keywords/>
  <dc:description/>
  <cp:lastModifiedBy>Will Cohen</cp:lastModifiedBy>
  <cp:revision>3</cp:revision>
  <dcterms:created xsi:type="dcterms:W3CDTF">2016-06-09T20:11:00Z</dcterms:created>
  <dcterms:modified xsi:type="dcterms:W3CDTF">2016-06-09T20:27:00Z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0x01010078518610A3EABB4396DC54E10DB98C88</vt:lpwstr>
  </property>
  <property fmtid="{D5CDD505-2E9C-101B-9397-08002B2CF9AE}" pid="3" name="Content Language">
    <vt:lpwstr>1;#English|ac1d9d49-85e4-40fb-ad28-2bc8be528a5e</vt:lpwstr>
  </property>
  <property fmtid="{D5CDD505-2E9C-101B-9397-08002B2CF9AE}" pid="4" name="PIH Department">
    <vt:lpwstr>3;#Communications|367448b2-f38b-46d0-a5d5-a50b5615d236</vt:lpwstr>
  </property>
  <property fmtid="{D5CDD505-2E9C-101B-9397-08002B2CF9AE}" pid="5" name="TaxKeyword">
    <vt:lpwstr/>
  </property>
  <property fmtid="{D5CDD505-2E9C-101B-9397-08002B2CF9AE}" pid="6" name="Communications Document Category">
    <vt:lpwstr>42;#Stationery and Branded Resources|a94c3092-aa48-4291-9015-afc1ef6d199a</vt:lpwstr>
  </property>
  <property fmtid="{D5CDD505-2E9C-101B-9397-08002B2CF9AE}" pid="7" name="Country">
    <vt:lpwstr>2;#United States|cd6f17a8-6528-4e0c-9473-881b848a99c7</vt:lpwstr>
  </property>
</Properties>
</file>