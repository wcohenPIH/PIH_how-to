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8B19F" w14:textId="61B4D0F5" w:rsidR="00FB631F" w:rsidRDefault="00FB631F" w:rsidP="005F67BD">
      <w:r>
        <w:t>Title Goes Up Here</w:t>
      </w:r>
    </w:p>
    <w:p w14:paraId="6F81CD7B" w14:textId="77777777" w:rsidR="00FB631F" w:rsidRDefault="00FB631F" w:rsidP="005F67BD"/>
    <w:p w14:paraId="627ABCA7" w14:textId="25CDE532" w:rsidR="00733F51" w:rsidRDefault="005F67BD" w:rsidP="005F67BD">
      <w:pPr>
        <w:pStyle w:val="ListParagraph"/>
        <w:numPr>
          <w:ilvl w:val="0"/>
          <w:numId w:val="2"/>
        </w:numPr>
      </w:pPr>
      <w:r>
        <w:t>Generate Duplicate List</w:t>
      </w:r>
    </w:p>
    <w:p w14:paraId="0490A2D5" w14:textId="4ED2DC27" w:rsidR="005F67BD" w:rsidRDefault="005F67BD" w:rsidP="005F67BD">
      <w:pPr>
        <w:pStyle w:val="ListParagraph"/>
        <w:numPr>
          <w:ilvl w:val="1"/>
          <w:numId w:val="2"/>
        </w:numPr>
      </w:pPr>
      <w:r>
        <w:t>Use list provided by Evelyn, generated using RE merge tools</w:t>
      </w:r>
    </w:p>
    <w:p w14:paraId="10A61727" w14:textId="77777777" w:rsidR="005F67BD" w:rsidRDefault="005F67BD" w:rsidP="005F67BD">
      <w:pPr>
        <w:pStyle w:val="ListParagraph"/>
        <w:ind w:left="1440"/>
      </w:pPr>
    </w:p>
    <w:p w14:paraId="2495E70F" w14:textId="5B0C5AAA" w:rsidR="005F67BD" w:rsidRDefault="005F67BD" w:rsidP="005F67BD">
      <w:pPr>
        <w:pStyle w:val="ListParagraph"/>
        <w:numPr>
          <w:ilvl w:val="0"/>
          <w:numId w:val="2"/>
        </w:numPr>
      </w:pPr>
      <w:r>
        <w:t>Pre-Processing</w:t>
      </w:r>
    </w:p>
    <w:p w14:paraId="0A54ABB9" w14:textId="69AE18AF" w:rsidR="005F67BD" w:rsidRDefault="005F67BD" w:rsidP="005F67BD">
      <w:pPr>
        <w:pStyle w:val="ListParagraph"/>
        <w:numPr>
          <w:ilvl w:val="1"/>
          <w:numId w:val="2"/>
        </w:numPr>
      </w:pPr>
      <w:r>
        <w:t>Identifying “difficult” merges</w:t>
      </w:r>
    </w:p>
    <w:p w14:paraId="4AD85E7F" w14:textId="56F5D6A7" w:rsidR="005F67BD" w:rsidRDefault="005F67BD" w:rsidP="005F67BD">
      <w:pPr>
        <w:pStyle w:val="ListParagraph"/>
        <w:numPr>
          <w:ilvl w:val="2"/>
          <w:numId w:val="2"/>
        </w:numPr>
      </w:pPr>
      <w:r>
        <w:t>Put all IDs into new query</w:t>
      </w:r>
    </w:p>
    <w:p w14:paraId="27AF29E7" w14:textId="12804DF8" w:rsidR="00CD71E5" w:rsidRDefault="00CD71E5" w:rsidP="005F67BD">
      <w:pPr>
        <w:pStyle w:val="ListParagraph"/>
        <w:numPr>
          <w:ilvl w:val="2"/>
          <w:numId w:val="2"/>
        </w:numPr>
      </w:pPr>
      <w:r>
        <w:t>Save query into Merges folder</w:t>
      </w:r>
    </w:p>
    <w:p w14:paraId="411BAA9C" w14:textId="4649E45B" w:rsidR="00CD71E5" w:rsidRDefault="00CD71E5" w:rsidP="005F67BD">
      <w:pPr>
        <w:pStyle w:val="ListParagraph"/>
        <w:numPr>
          <w:ilvl w:val="2"/>
          <w:numId w:val="2"/>
        </w:numPr>
      </w:pPr>
      <w:r>
        <w:t>Run “Duplicate Merge – ID Manual Changes” export</w:t>
      </w:r>
    </w:p>
    <w:p w14:paraId="63FD0773" w14:textId="6D7E1B31" w:rsidR="00DD53ED" w:rsidRDefault="008D2820" w:rsidP="005F67BD">
      <w:pPr>
        <w:pStyle w:val="ListParagraph"/>
        <w:numPr>
          <w:ilvl w:val="2"/>
          <w:numId w:val="2"/>
        </w:numPr>
      </w:pPr>
      <w:r>
        <w:t>In export, sort</w:t>
      </w:r>
      <w:r w:rsidR="00297D4B">
        <w:t xml:space="preserve"> pairs by Const ID</w:t>
      </w:r>
      <w:r w:rsidR="000E0464">
        <w:t xml:space="preserve"> (see formula below)</w:t>
      </w:r>
      <w:bookmarkStart w:id="0" w:name="_GoBack"/>
      <w:bookmarkEnd w:id="0"/>
    </w:p>
    <w:p w14:paraId="04731585" w14:textId="7FE1A9CC" w:rsidR="00297D4B" w:rsidRDefault="00297D4B" w:rsidP="00F40F50">
      <w:pPr>
        <w:pStyle w:val="ListParagraph"/>
        <w:numPr>
          <w:ilvl w:val="3"/>
          <w:numId w:val="2"/>
        </w:numPr>
      </w:pPr>
      <w:r>
        <w:t>Split Const ID into two columns using – as delimiter</w:t>
      </w:r>
    </w:p>
    <w:p w14:paraId="5C0659B7" w14:textId="341A296B" w:rsidR="00297D4B" w:rsidRDefault="00297D4B" w:rsidP="00297D4B">
      <w:pPr>
        <w:pStyle w:val="ListParagraph"/>
        <w:numPr>
          <w:ilvl w:val="3"/>
          <w:numId w:val="2"/>
        </w:numPr>
      </w:pPr>
      <w:r>
        <w:t>Sort first on Sort Name column, second on Const ID prefix, third on Const ID suffix</w:t>
      </w:r>
    </w:p>
    <w:p w14:paraId="5AC0DE39" w14:textId="0CFA203F" w:rsidR="00297D4B" w:rsidRDefault="00297D4B" w:rsidP="00297D4B">
      <w:pPr>
        <w:pStyle w:val="ListParagraph"/>
        <w:numPr>
          <w:ilvl w:val="2"/>
          <w:numId w:val="2"/>
        </w:numPr>
      </w:pPr>
      <w:r>
        <w:t>Identify problems</w:t>
      </w:r>
      <w:r w:rsidR="008D2820">
        <w:t xml:space="preserve"> (mark in yellow for fixing later)</w:t>
      </w:r>
      <w:r>
        <w:t>:</w:t>
      </w:r>
    </w:p>
    <w:p w14:paraId="59941E9B" w14:textId="7C64191E" w:rsidR="00297D4B" w:rsidRDefault="00297D4B" w:rsidP="00297D4B">
      <w:pPr>
        <w:pStyle w:val="ListParagraph"/>
        <w:numPr>
          <w:ilvl w:val="3"/>
          <w:numId w:val="2"/>
        </w:numPr>
      </w:pPr>
      <w:r>
        <w:t>Spouses</w:t>
      </w:r>
    </w:p>
    <w:p w14:paraId="36102E64" w14:textId="4A1A3C43" w:rsidR="00297D4B" w:rsidRDefault="00297D4B" w:rsidP="00297D4B">
      <w:pPr>
        <w:pStyle w:val="ListParagraph"/>
        <w:numPr>
          <w:ilvl w:val="4"/>
          <w:numId w:val="2"/>
        </w:numPr>
      </w:pPr>
      <w:r>
        <w:t>Different</w:t>
      </w:r>
    </w:p>
    <w:p w14:paraId="25D07B63" w14:textId="296C6306" w:rsidR="00297D4B" w:rsidRDefault="00297D4B" w:rsidP="00297D4B">
      <w:pPr>
        <w:pStyle w:val="ListParagraph"/>
        <w:numPr>
          <w:ilvl w:val="4"/>
          <w:numId w:val="2"/>
        </w:numPr>
      </w:pPr>
      <w:r>
        <w:t>Primary has no spouse, secondary does</w:t>
      </w:r>
    </w:p>
    <w:p w14:paraId="6B86B220" w14:textId="3E1F9826" w:rsidR="00297D4B" w:rsidRDefault="00297D4B" w:rsidP="00297D4B">
      <w:pPr>
        <w:pStyle w:val="ListParagraph"/>
        <w:numPr>
          <w:ilvl w:val="4"/>
          <w:numId w:val="2"/>
        </w:numPr>
      </w:pPr>
      <w:r>
        <w:t>Primary has non-Const spouse, secondary has Const spouse</w:t>
      </w:r>
    </w:p>
    <w:p w14:paraId="541D2011" w14:textId="66421CD7" w:rsidR="00297D4B" w:rsidRDefault="00297D4B" w:rsidP="00297D4B">
      <w:pPr>
        <w:pStyle w:val="ListParagraph"/>
        <w:numPr>
          <w:ilvl w:val="3"/>
          <w:numId w:val="2"/>
        </w:numPr>
      </w:pPr>
      <w:r>
        <w:t>Conflicting RMs</w:t>
      </w:r>
    </w:p>
    <w:p w14:paraId="7AB3FEC7" w14:textId="2FB66652" w:rsidR="00297D4B" w:rsidRDefault="00297D4B" w:rsidP="00297D4B">
      <w:pPr>
        <w:pStyle w:val="ListParagraph"/>
        <w:numPr>
          <w:ilvl w:val="3"/>
          <w:numId w:val="2"/>
        </w:numPr>
      </w:pPr>
      <w:r>
        <w:t>Conflicting Master/Non-Master</w:t>
      </w:r>
    </w:p>
    <w:p w14:paraId="75331250" w14:textId="5C8B6824" w:rsidR="000D1AE5" w:rsidRDefault="000D1AE5" w:rsidP="00F40F50">
      <w:pPr>
        <w:pStyle w:val="ListParagraph"/>
        <w:numPr>
          <w:ilvl w:val="1"/>
          <w:numId w:val="2"/>
        </w:numPr>
      </w:pPr>
      <w:r>
        <w:t>IOM Address Update</w:t>
      </w:r>
    </w:p>
    <w:p w14:paraId="41713977" w14:textId="6EF4710B" w:rsidR="00BA7149" w:rsidRDefault="008D2820" w:rsidP="00F40F50">
      <w:pPr>
        <w:pStyle w:val="ListParagraph"/>
        <w:numPr>
          <w:ilvl w:val="3"/>
          <w:numId w:val="3"/>
        </w:numPr>
        <w:ind w:left="2160" w:hanging="180"/>
      </w:pPr>
      <w:r>
        <w:t>Copy secondary record Const IDs to new sheet</w:t>
      </w:r>
      <w:r w:rsidR="000E0464">
        <w:t xml:space="preserve"> (see formula below)</w:t>
      </w:r>
    </w:p>
    <w:p w14:paraId="41EB398E" w14:textId="38AB4F9A" w:rsidR="008D2820" w:rsidRDefault="008D2820" w:rsidP="00F40F50">
      <w:pPr>
        <w:pStyle w:val="ListParagraph"/>
        <w:numPr>
          <w:ilvl w:val="3"/>
          <w:numId w:val="3"/>
        </w:numPr>
        <w:ind w:left="2160" w:hanging="180"/>
      </w:pPr>
      <w:r>
        <w:t>Open “Mergician Address Update Query” and add second records as Const ID one of… and save query</w:t>
      </w:r>
    </w:p>
    <w:p w14:paraId="30AEB039" w14:textId="7A45E881" w:rsidR="008D2820" w:rsidRDefault="008D2820" w:rsidP="00F40F50">
      <w:pPr>
        <w:pStyle w:val="ListParagraph"/>
        <w:numPr>
          <w:ilvl w:val="3"/>
          <w:numId w:val="3"/>
        </w:numPr>
        <w:ind w:left="2160" w:hanging="180"/>
      </w:pPr>
      <w:r>
        <w:t>Export this new “Mergician Address Update Query</w:t>
      </w:r>
      <w:r w:rsidR="000D1AE5">
        <w:t>”</w:t>
      </w:r>
    </w:p>
    <w:p w14:paraId="66F59EDD" w14:textId="3983A200" w:rsidR="000D1AE5" w:rsidRDefault="000D1AE5" w:rsidP="00F40F50">
      <w:pPr>
        <w:pStyle w:val="ListParagraph"/>
        <w:numPr>
          <w:ilvl w:val="3"/>
          <w:numId w:val="3"/>
        </w:numPr>
        <w:ind w:left="2160" w:hanging="180"/>
      </w:pPr>
      <w:r>
        <w:t>Sort by “Sort by” column</w:t>
      </w:r>
    </w:p>
    <w:p w14:paraId="6ADCF3D8" w14:textId="2C091F77" w:rsidR="000D1AE5" w:rsidRDefault="000D1AE5" w:rsidP="00F40F50">
      <w:pPr>
        <w:pStyle w:val="ListParagraph"/>
        <w:numPr>
          <w:ilvl w:val="3"/>
          <w:numId w:val="3"/>
        </w:numPr>
        <w:ind w:left="2160" w:hanging="180"/>
      </w:pPr>
      <w:r>
        <w:t>Replace Const ID with primary’s Const ID</w:t>
      </w:r>
    </w:p>
    <w:p w14:paraId="570D4458" w14:textId="327E5566" w:rsidR="007A4295" w:rsidRDefault="007A4295" w:rsidP="00F40F50">
      <w:pPr>
        <w:pStyle w:val="ListParagraph"/>
        <w:numPr>
          <w:ilvl w:val="3"/>
          <w:numId w:val="3"/>
        </w:numPr>
        <w:ind w:left="2160" w:hanging="180"/>
      </w:pPr>
      <w:r>
        <w:t>Clean up invalid/useless addresses (make sure to correctly format zip codes)</w:t>
      </w:r>
    </w:p>
    <w:p w14:paraId="7C42071C" w14:textId="2E83FD9A" w:rsidR="00D0464A" w:rsidRDefault="00D0464A" w:rsidP="00F40F50">
      <w:pPr>
        <w:pStyle w:val="ListParagraph"/>
        <w:numPr>
          <w:ilvl w:val="3"/>
          <w:numId w:val="3"/>
        </w:numPr>
        <w:ind w:left="2160" w:hanging="180"/>
      </w:pPr>
      <w:r>
        <w:t>Delete Sort By column</w:t>
      </w:r>
    </w:p>
    <w:p w14:paraId="181436B5" w14:textId="07FE5E83" w:rsidR="008D2820" w:rsidRDefault="008D2820" w:rsidP="00F40F50">
      <w:pPr>
        <w:pStyle w:val="ListParagraph"/>
        <w:numPr>
          <w:ilvl w:val="3"/>
          <w:numId w:val="3"/>
        </w:numPr>
        <w:ind w:left="2160" w:hanging="180"/>
      </w:pPr>
      <w:r>
        <w:t>Open IOM and run export through “</w:t>
      </w:r>
      <w:r w:rsidR="00E05F44">
        <w:t>Mergician Address Import</w:t>
      </w:r>
      <w:r w:rsidR="007A4295">
        <w:t>”</w:t>
      </w:r>
    </w:p>
    <w:p w14:paraId="72719048" w14:textId="224B10B3" w:rsidR="00F40F50" w:rsidRDefault="00F40F50" w:rsidP="00F40F50">
      <w:pPr>
        <w:ind w:left="360" w:firstLine="720"/>
      </w:pPr>
      <w:r>
        <w:t>c.</w:t>
      </w:r>
      <w:r>
        <w:tab/>
        <w:t xml:space="preserve"> Preparing Merge Document</w:t>
      </w:r>
    </w:p>
    <w:p w14:paraId="67D99C38" w14:textId="42361926" w:rsidR="00F40F50" w:rsidRDefault="00F40F50" w:rsidP="00F40F50">
      <w:pPr>
        <w:pStyle w:val="ListParagraph"/>
        <w:numPr>
          <w:ilvl w:val="0"/>
          <w:numId w:val="4"/>
        </w:numPr>
        <w:ind w:left="2250"/>
      </w:pPr>
      <w:r>
        <w:t>Use correctly sorted list</w:t>
      </w:r>
      <w:r w:rsidR="00F73337">
        <w:t xml:space="preserve"> (last name, ID prefix, ID suffix)</w:t>
      </w:r>
      <w:r>
        <w:t>, with primaries first</w:t>
      </w:r>
    </w:p>
    <w:p w14:paraId="08A522D6" w14:textId="74574C99" w:rsidR="00F73337" w:rsidRDefault="00F73337" w:rsidP="00F40F50">
      <w:pPr>
        <w:pStyle w:val="ListParagraph"/>
        <w:numPr>
          <w:ilvl w:val="0"/>
          <w:numId w:val="4"/>
        </w:numPr>
        <w:ind w:left="2250"/>
      </w:pPr>
      <w:r>
        <w:t>Use macro to number merge pairs (see below)</w:t>
      </w:r>
      <w:r w:rsidR="005E5C5F">
        <w:t xml:space="preserve"> so that primary and secondary records have the same merge pair ID</w:t>
      </w:r>
    </w:p>
    <w:p w14:paraId="1F2F2E88" w14:textId="105CAC1A" w:rsidR="00F73337" w:rsidRDefault="00FB631F" w:rsidP="00F40F50">
      <w:pPr>
        <w:pStyle w:val="ListParagraph"/>
        <w:numPr>
          <w:ilvl w:val="0"/>
          <w:numId w:val="4"/>
        </w:numPr>
        <w:ind w:left="2250"/>
      </w:pPr>
      <w:r>
        <w:t>Final manual check to make sure all merge pairs are correct and in correct order.</w:t>
      </w:r>
    </w:p>
    <w:p w14:paraId="05E738F2" w14:textId="1ACCB713" w:rsidR="00CD71E5" w:rsidRDefault="00CD71E5" w:rsidP="00CD71E5">
      <w:pPr>
        <w:pStyle w:val="ListParagraph"/>
        <w:ind w:left="1440"/>
      </w:pPr>
    </w:p>
    <w:p w14:paraId="5A827D43" w14:textId="5A390D8A" w:rsidR="005F67BD" w:rsidRDefault="005F67BD" w:rsidP="005F67BD">
      <w:pPr>
        <w:pStyle w:val="ListParagraph"/>
        <w:numPr>
          <w:ilvl w:val="0"/>
          <w:numId w:val="2"/>
        </w:numPr>
      </w:pPr>
      <w:r>
        <w:t>Running Mergician</w:t>
      </w:r>
    </w:p>
    <w:p w14:paraId="17716A28" w14:textId="268F2510" w:rsidR="00FB631F" w:rsidRDefault="00FB631F" w:rsidP="00FB631F">
      <w:pPr>
        <w:pStyle w:val="ListParagraph"/>
        <w:numPr>
          <w:ilvl w:val="1"/>
          <w:numId w:val="2"/>
        </w:numPr>
      </w:pPr>
      <w:r>
        <w:t>In RE go to plug-ins, The Mergician</w:t>
      </w:r>
    </w:p>
    <w:p w14:paraId="4DE00791" w14:textId="46EF7B8B" w:rsidR="00FB631F" w:rsidRDefault="00FB631F" w:rsidP="00FB631F">
      <w:pPr>
        <w:pStyle w:val="ListParagraph"/>
        <w:numPr>
          <w:ilvl w:val="1"/>
          <w:numId w:val="2"/>
        </w:numPr>
      </w:pPr>
      <w:r>
        <w:t>Select merge file in top box</w:t>
      </w:r>
    </w:p>
    <w:p w14:paraId="5CFBE791" w14:textId="251FB3B1" w:rsidR="00FB631F" w:rsidRDefault="00FB631F" w:rsidP="00FB631F">
      <w:pPr>
        <w:pStyle w:val="ListParagraph"/>
        <w:numPr>
          <w:ilvl w:val="1"/>
          <w:numId w:val="2"/>
        </w:numPr>
      </w:pPr>
      <w:r>
        <w:lastRenderedPageBreak/>
        <w:t>Settings:</w:t>
      </w:r>
    </w:p>
    <w:p w14:paraId="1AAD4489" w14:textId="1334A9AC" w:rsidR="00FB631F" w:rsidRDefault="00FB631F" w:rsidP="00FB631F">
      <w:pPr>
        <w:pStyle w:val="ListParagraph"/>
        <w:numPr>
          <w:ilvl w:val="2"/>
          <w:numId w:val="2"/>
        </w:numPr>
      </w:pPr>
      <w:r>
        <w:t>Merge File Format—for these instructions, duplicates are on separate rows</w:t>
      </w:r>
    </w:p>
    <w:p w14:paraId="45BA329E" w14:textId="665DEFE4" w:rsidR="00FB631F" w:rsidRDefault="00FB631F" w:rsidP="00FB631F">
      <w:pPr>
        <w:pStyle w:val="ListParagraph"/>
        <w:numPr>
          <w:ilvl w:val="2"/>
          <w:numId w:val="2"/>
        </w:numPr>
      </w:pPr>
      <w:r>
        <w:t>Options:</w:t>
      </w:r>
    </w:p>
    <w:p w14:paraId="3CC8F7D0" w14:textId="52BF4B64" w:rsidR="00FB631F" w:rsidRDefault="00FB631F" w:rsidP="00FB631F">
      <w:pPr>
        <w:pStyle w:val="ListParagraph"/>
        <w:numPr>
          <w:ilvl w:val="3"/>
          <w:numId w:val="2"/>
        </w:numPr>
      </w:pPr>
      <w:r>
        <w:t xml:space="preserve">Merge: </w:t>
      </w:r>
    </w:p>
    <w:p w14:paraId="0FBC1000" w14:textId="753C602D" w:rsidR="00FB631F" w:rsidRDefault="00FB631F" w:rsidP="00FB631F">
      <w:pPr>
        <w:pStyle w:val="ListParagraph"/>
        <w:ind w:left="2880"/>
      </w:pPr>
      <w:r>
        <w:rPr>
          <w:noProof/>
        </w:rPr>
        <w:drawing>
          <wp:inline distT="0" distB="0" distL="0" distR="0" wp14:anchorId="28429F73" wp14:editId="5190CDDA">
            <wp:extent cx="4017978" cy="34480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96" cy="350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B551" w14:textId="5C480A48" w:rsidR="00FB631F" w:rsidRDefault="00FB631F" w:rsidP="00FB631F">
      <w:pPr>
        <w:pStyle w:val="ListParagraph"/>
        <w:numPr>
          <w:ilvl w:val="3"/>
          <w:numId w:val="2"/>
        </w:numPr>
      </w:pPr>
      <w:r>
        <w:t>Clean Up 1:</w:t>
      </w:r>
    </w:p>
    <w:p w14:paraId="5E9CE2BF" w14:textId="5E73E397" w:rsidR="00FB631F" w:rsidRDefault="00FB631F" w:rsidP="00FB631F">
      <w:pPr>
        <w:pStyle w:val="ListParagraph"/>
        <w:ind w:left="2880"/>
      </w:pPr>
      <w:r>
        <w:rPr>
          <w:noProof/>
        </w:rPr>
        <w:lastRenderedPageBreak/>
        <w:drawing>
          <wp:inline distT="0" distB="0" distL="0" distR="0" wp14:anchorId="1EEEFD29" wp14:editId="01C29F08">
            <wp:extent cx="4067175" cy="3476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ean Up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33" cy="35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D43D" w14:textId="0AA1072C" w:rsidR="00FB631F" w:rsidRDefault="00FB631F" w:rsidP="00FB631F">
      <w:pPr>
        <w:pStyle w:val="ListParagraph"/>
        <w:numPr>
          <w:ilvl w:val="3"/>
          <w:numId w:val="2"/>
        </w:numPr>
      </w:pPr>
      <w:r>
        <w:t>Clean Up 2:</w:t>
      </w:r>
    </w:p>
    <w:p w14:paraId="179A9CF2" w14:textId="790C7026" w:rsidR="00FB631F" w:rsidRDefault="00FB631F" w:rsidP="005E5C5F">
      <w:pPr>
        <w:pStyle w:val="ListParagraph"/>
        <w:ind w:left="2880"/>
      </w:pPr>
      <w:r>
        <w:rPr>
          <w:noProof/>
        </w:rPr>
        <w:drawing>
          <wp:inline distT="0" distB="0" distL="0" distR="0" wp14:anchorId="577E483E" wp14:editId="6A534568">
            <wp:extent cx="4009922" cy="34482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ean U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797" cy="347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4768" w14:textId="4178C219" w:rsidR="005E5C5F" w:rsidRDefault="005E5C5F" w:rsidP="00FB631F">
      <w:pPr>
        <w:pStyle w:val="ListParagraph"/>
        <w:numPr>
          <w:ilvl w:val="1"/>
          <w:numId w:val="2"/>
        </w:numPr>
      </w:pPr>
      <w:r>
        <w:t>Set mapping so that Mergician knows which is the constituent ID and which is the merge ID</w:t>
      </w:r>
    </w:p>
    <w:p w14:paraId="1D461852" w14:textId="7CEC21C0" w:rsidR="00FB631F" w:rsidRDefault="00FB631F" w:rsidP="00FB631F">
      <w:pPr>
        <w:pStyle w:val="ListParagraph"/>
        <w:numPr>
          <w:ilvl w:val="1"/>
          <w:numId w:val="2"/>
        </w:numPr>
      </w:pPr>
      <w:r>
        <w:t>Create new control report file</w:t>
      </w:r>
    </w:p>
    <w:p w14:paraId="464C6C86" w14:textId="350DEB2E" w:rsidR="00FB631F" w:rsidRDefault="00FB631F" w:rsidP="00FB631F">
      <w:pPr>
        <w:pStyle w:val="ListParagraph"/>
        <w:numPr>
          <w:ilvl w:val="1"/>
          <w:numId w:val="2"/>
        </w:numPr>
      </w:pPr>
      <w:r>
        <w:lastRenderedPageBreak/>
        <w:t>Check merged records query box</w:t>
      </w:r>
    </w:p>
    <w:p w14:paraId="50BB1B2A" w14:textId="33151405" w:rsidR="005E5C5F" w:rsidRDefault="005E5C5F" w:rsidP="00FB631F">
      <w:pPr>
        <w:pStyle w:val="ListParagraph"/>
        <w:numPr>
          <w:ilvl w:val="1"/>
          <w:numId w:val="2"/>
        </w:numPr>
      </w:pPr>
      <w:r>
        <w:t>Start!</w:t>
      </w:r>
    </w:p>
    <w:p w14:paraId="3B983BC0" w14:textId="561A047D" w:rsidR="005F67BD" w:rsidRDefault="005F67BD" w:rsidP="005F67BD">
      <w:pPr>
        <w:pStyle w:val="ListParagraph"/>
        <w:numPr>
          <w:ilvl w:val="0"/>
          <w:numId w:val="2"/>
        </w:numPr>
      </w:pPr>
      <w:r>
        <w:t>Post-Processing</w:t>
      </w:r>
    </w:p>
    <w:p w14:paraId="549D1F50" w14:textId="0C6DC42C" w:rsidR="00983F83" w:rsidRDefault="00983F83" w:rsidP="00983F83">
      <w:pPr>
        <w:pStyle w:val="ListParagraph"/>
        <w:numPr>
          <w:ilvl w:val="1"/>
          <w:numId w:val="2"/>
        </w:numPr>
      </w:pPr>
      <w:r>
        <w:t>Look at flagged entries from section</w:t>
      </w:r>
      <w:r w:rsidR="00C97248">
        <w:t xml:space="preserve"> II.a.v</w:t>
      </w:r>
    </w:p>
    <w:p w14:paraId="39EEC77D" w14:textId="55EC2620" w:rsidR="00983F83" w:rsidRDefault="00983F83" w:rsidP="00C97248">
      <w:pPr>
        <w:pStyle w:val="ListParagraph"/>
        <w:numPr>
          <w:ilvl w:val="2"/>
          <w:numId w:val="2"/>
        </w:numPr>
      </w:pPr>
      <w:r>
        <w:t>Update addressee/salutation information for records with merged spouses</w:t>
      </w:r>
    </w:p>
    <w:p w14:paraId="53CA1C5E" w14:textId="61D31228" w:rsidR="00141B37" w:rsidRDefault="00141B37" w:rsidP="00C97248">
      <w:pPr>
        <w:pStyle w:val="ListParagraph"/>
        <w:numPr>
          <w:ilvl w:val="2"/>
          <w:numId w:val="2"/>
        </w:numPr>
      </w:pPr>
      <w:r>
        <w:t>Update RM information</w:t>
      </w:r>
    </w:p>
    <w:p w14:paraId="192955F3" w14:textId="676FD5D5" w:rsidR="00141B37" w:rsidRDefault="00141B37" w:rsidP="00C97248">
      <w:pPr>
        <w:pStyle w:val="ListParagraph"/>
        <w:numPr>
          <w:ilvl w:val="2"/>
          <w:numId w:val="2"/>
        </w:numPr>
      </w:pPr>
      <w:r>
        <w:t>Update Master/Non-Master relationships</w:t>
      </w:r>
    </w:p>
    <w:p w14:paraId="6A0B7DF6" w14:textId="77777777" w:rsidR="00C97248" w:rsidRDefault="00C97248" w:rsidP="00983F83">
      <w:pPr>
        <w:pStyle w:val="ListParagraph"/>
        <w:numPr>
          <w:ilvl w:val="1"/>
          <w:numId w:val="2"/>
        </w:numPr>
      </w:pPr>
    </w:p>
    <w:p w14:paraId="77FD93BF" w14:textId="77777777" w:rsidR="00DD53ED" w:rsidRDefault="00DD53ED" w:rsidP="00DD53ED"/>
    <w:p w14:paraId="232A0E0D" w14:textId="77777777" w:rsidR="00DD53ED" w:rsidRDefault="00DD53ED" w:rsidP="00DD53ED"/>
    <w:p w14:paraId="5696087B" w14:textId="77777777" w:rsidR="00DD53ED" w:rsidRDefault="00DD53ED" w:rsidP="00DD53ED"/>
    <w:p w14:paraId="11A517BA" w14:textId="77777777" w:rsidR="00DD53ED" w:rsidRDefault="00DD53ED" w:rsidP="00DD53ED"/>
    <w:p w14:paraId="7DDE4637" w14:textId="23CC9E6E" w:rsidR="00DD53ED" w:rsidRDefault="00BA7149" w:rsidP="00DD53ED">
      <w:r>
        <w:t>Pulling out odd-numbered rows:</w:t>
      </w:r>
    </w:p>
    <w:p w14:paraId="0CC2AF52" w14:textId="516B2B85" w:rsidR="00BA7149" w:rsidRDefault="00BA7149" w:rsidP="00DD53ED">
      <w:r w:rsidRPr="00BA7149">
        <w:t>=OFFSET(</w:t>
      </w:r>
      <w:r w:rsidR="00FB631F">
        <w:t>&lt;worksheet&gt;!</w:t>
      </w:r>
      <w:r w:rsidRPr="00BA7149">
        <w:t>A1,(ROW()-1)*1,0)</w:t>
      </w:r>
    </w:p>
    <w:p w14:paraId="7C710CCA" w14:textId="77777777" w:rsidR="00BA7149" w:rsidRDefault="00BA7149" w:rsidP="00DD53ED"/>
    <w:p w14:paraId="76E5675E" w14:textId="680275E1" w:rsidR="00BA7149" w:rsidRDefault="00BA7149" w:rsidP="00DD53ED">
      <w:r>
        <w:t>Separating beginnings or ends of cells:</w:t>
      </w:r>
    </w:p>
    <w:p w14:paraId="2396990B" w14:textId="0D760F5A" w:rsidR="00DD53ED" w:rsidRDefault="00DD53ED" w:rsidP="00DD53ED">
      <w:r w:rsidRPr="00DD53ED">
        <w:t>=LEFT(A2,FIND("-",A2&amp;"-")-1)</w:t>
      </w:r>
    </w:p>
    <w:p w14:paraId="2BF913B7" w14:textId="3D41B611" w:rsidR="00DD53ED" w:rsidRDefault="00DD53ED" w:rsidP="00DD53ED">
      <w:r w:rsidRPr="00DD53ED">
        <w:t>=RIGHT(A2,LEN(A2)-FIND("-",A2))</w:t>
      </w:r>
    </w:p>
    <w:p w14:paraId="526A27D5" w14:textId="6BF1BC28" w:rsidR="00F73337" w:rsidRDefault="00F73337" w:rsidP="00DD53ED"/>
    <w:p w14:paraId="79FFF89E" w14:textId="2BDE7EA9" w:rsidR="00F73337" w:rsidRDefault="00F73337" w:rsidP="00DD53ED">
      <w:r>
        <w:t>Numbering Pairs:</w:t>
      </w:r>
    </w:p>
    <w:p w14:paraId="70CB2F02" w14:textId="7BF8FB9A" w:rsidR="003E6BF5" w:rsidRDefault="003E6BF5" w:rsidP="003E6BF5">
      <w:r>
        <w:t>Sub PairNumbering2()</w:t>
      </w:r>
    </w:p>
    <w:p w14:paraId="3DD7578A" w14:textId="77777777" w:rsidR="003E6BF5" w:rsidRDefault="003E6BF5" w:rsidP="003E6BF5">
      <w:r>
        <w:t xml:space="preserve">    Do Until IsEmpty(ActiveCell.Offset(0, 1).Value) = True</w:t>
      </w:r>
    </w:p>
    <w:p w14:paraId="09460DB2" w14:textId="77777777" w:rsidR="003E6BF5" w:rsidRDefault="003E6BF5" w:rsidP="003E6BF5">
      <w:r>
        <w:t xml:space="preserve">        ActiveCell.Value = "=INT((ROW()-ROW($A$1))/2)+1"</w:t>
      </w:r>
    </w:p>
    <w:p w14:paraId="5F8820DB" w14:textId="77777777" w:rsidR="003E6BF5" w:rsidRDefault="003E6BF5" w:rsidP="003E6BF5">
      <w:r>
        <w:t xml:space="preserve">        ActiveCell.Offset(1, 0).Select</w:t>
      </w:r>
    </w:p>
    <w:p w14:paraId="04615E6F" w14:textId="77777777" w:rsidR="003E6BF5" w:rsidRDefault="003E6BF5" w:rsidP="003E6BF5">
      <w:r>
        <w:t xml:space="preserve">    Loop</w:t>
      </w:r>
    </w:p>
    <w:p w14:paraId="267078E1" w14:textId="77777777" w:rsidR="003E6BF5" w:rsidRDefault="003E6BF5" w:rsidP="003E6BF5">
      <w:r>
        <w:t xml:space="preserve">    </w:t>
      </w:r>
    </w:p>
    <w:p w14:paraId="43DA1E30" w14:textId="77777777" w:rsidR="003E6BF5" w:rsidRDefault="003E6BF5" w:rsidP="003E6BF5">
      <w:r>
        <w:t xml:space="preserve">    ActiveCell.EntireColumn.Copy</w:t>
      </w:r>
    </w:p>
    <w:p w14:paraId="21C4F819" w14:textId="77777777" w:rsidR="003E6BF5" w:rsidRDefault="003E6BF5" w:rsidP="003E6BF5">
      <w:r>
        <w:t xml:space="preserve">    ActiveCell.EntireColumn.PasteSpecial xlPasteValues</w:t>
      </w:r>
    </w:p>
    <w:p w14:paraId="20139F99" w14:textId="1C6E96B3" w:rsidR="00F73337" w:rsidRDefault="003E6BF5" w:rsidP="003E6BF5">
      <w:r>
        <w:t>End Sub</w:t>
      </w:r>
    </w:p>
    <w:p w14:paraId="32A19EE5" w14:textId="4912E327" w:rsidR="000E0464" w:rsidRDefault="000E0464" w:rsidP="003E6BF5"/>
    <w:p w14:paraId="4095ACCC" w14:textId="1512D4DA" w:rsidR="000E0464" w:rsidRDefault="000E0464" w:rsidP="003E6BF5">
      <w:r>
        <w:t>Prepping for address import:</w:t>
      </w:r>
    </w:p>
    <w:p w14:paraId="682EA6A2" w14:textId="77777777" w:rsidR="000E0464" w:rsidRDefault="000E0464" w:rsidP="000E0464">
      <w:r>
        <w:t>Sub MergicianExportSorting()</w:t>
      </w:r>
    </w:p>
    <w:p w14:paraId="60BB8C10" w14:textId="77777777" w:rsidR="000E0464" w:rsidRDefault="000E0464" w:rsidP="000E0464">
      <w:r>
        <w:t xml:space="preserve">    'Select Col B, insert two blank rows</w:t>
      </w:r>
    </w:p>
    <w:p w14:paraId="15F91B48" w14:textId="77777777" w:rsidR="000E0464" w:rsidRDefault="000E0464" w:rsidP="000E0464">
      <w:r>
        <w:t xml:space="preserve">    Range("B:B").Select</w:t>
      </w:r>
    </w:p>
    <w:p w14:paraId="109847FD" w14:textId="77777777" w:rsidR="000E0464" w:rsidRDefault="000E0464" w:rsidP="000E0464">
      <w:r>
        <w:t xml:space="preserve">    Selection.Insert (xlShiftToRight)</w:t>
      </w:r>
    </w:p>
    <w:p w14:paraId="3D0E7C8B" w14:textId="77777777" w:rsidR="000E0464" w:rsidRDefault="000E0464" w:rsidP="000E0464">
      <w:r>
        <w:t xml:space="preserve">    Selection.Insert (xlShiftToRight)</w:t>
      </w:r>
    </w:p>
    <w:p w14:paraId="6FCCACD8" w14:textId="77777777" w:rsidR="000E0464" w:rsidRDefault="000E0464" w:rsidP="000E0464">
      <w:r>
        <w:t xml:space="preserve">    'Copy Const IDs to first blank row</w:t>
      </w:r>
    </w:p>
    <w:p w14:paraId="1A0FDE32" w14:textId="77777777" w:rsidR="000E0464" w:rsidRDefault="000E0464" w:rsidP="000E0464">
      <w:r>
        <w:t xml:space="preserve">    Range("A:A").Copy</w:t>
      </w:r>
    </w:p>
    <w:p w14:paraId="6DCBE43A" w14:textId="77777777" w:rsidR="000E0464" w:rsidRDefault="000E0464" w:rsidP="000E0464">
      <w:r>
        <w:t xml:space="preserve">    Range("B:B").PasteSpecial</w:t>
      </w:r>
    </w:p>
    <w:p w14:paraId="41FF6A86" w14:textId="77777777" w:rsidR="000E0464" w:rsidRDefault="000E0464" w:rsidP="000E0464">
      <w:r>
        <w:t xml:space="preserve">    'Convert text to columns, using - as delimiter</w:t>
      </w:r>
    </w:p>
    <w:p w14:paraId="7EA66E6B" w14:textId="77777777" w:rsidR="000E0464" w:rsidRDefault="000E0464" w:rsidP="000E0464">
      <w:r>
        <w:t xml:space="preserve">    Range("B:B").TextToColumns Destination:=Range("B:B"), DataType:=xlDelimited, TextQualifier:=xlDoubleQuote, ConsecutiveDelimiter:=True, Other:=True, OtherChar:="-"</w:t>
      </w:r>
    </w:p>
    <w:p w14:paraId="51E6F39C" w14:textId="77777777" w:rsidR="000E0464" w:rsidRDefault="000E0464" w:rsidP="000E0464">
      <w:r>
        <w:t xml:space="preserve">    'Name new columns</w:t>
      </w:r>
    </w:p>
    <w:p w14:paraId="241C8183" w14:textId="77777777" w:rsidR="000E0464" w:rsidRDefault="000E0464" w:rsidP="000E0464">
      <w:r>
        <w:lastRenderedPageBreak/>
        <w:t xml:space="preserve">    Range("B1").Value = "ID_Prefix"</w:t>
      </w:r>
    </w:p>
    <w:p w14:paraId="74A15042" w14:textId="77777777" w:rsidR="000E0464" w:rsidRDefault="000E0464" w:rsidP="000E0464">
      <w:r>
        <w:t xml:space="preserve">    Range("C1").Value = "ID_Suffix"</w:t>
      </w:r>
    </w:p>
    <w:p w14:paraId="6B90F3BA" w14:textId="77777777" w:rsidR="000E0464" w:rsidRDefault="000E0464" w:rsidP="000E0464">
      <w:r>
        <w:t xml:space="preserve">    'Sort by Sort Name, Prefix, then Suffix</w:t>
      </w:r>
    </w:p>
    <w:p w14:paraId="32E31B3C" w14:textId="77777777" w:rsidR="000E0464" w:rsidRDefault="000E0464" w:rsidP="000E0464">
      <w:r>
        <w:t xml:space="preserve">    Range("A:AF").Sort key1:=Range("E:E"), order1:=xlAscending, key1:=Range("B:B"), order1:=xlAscending, key1:=Range("C:C"), order1:=xlAscending, Header:=xlYes</w:t>
      </w:r>
    </w:p>
    <w:p w14:paraId="4D989F98" w14:textId="77777777" w:rsidR="000E0464" w:rsidRDefault="000E0464" w:rsidP="000E0464">
      <w:r>
        <w:t xml:space="preserve">    Range("B:C").Delete</w:t>
      </w:r>
    </w:p>
    <w:p w14:paraId="7BC37956" w14:textId="732F590A" w:rsidR="000E0464" w:rsidRDefault="000E0464" w:rsidP="000E0464">
      <w:r>
        <w:t>End Sub</w:t>
      </w:r>
    </w:p>
    <w:sectPr w:rsidR="000E0464" w:rsidSect="00C7118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990" w:right="1166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908D4" w14:textId="77777777" w:rsidR="002F5C9E" w:rsidRDefault="002F5C9E" w:rsidP="00C71187">
      <w:r>
        <w:separator/>
      </w:r>
    </w:p>
  </w:endnote>
  <w:endnote w:type="continuationSeparator" w:id="0">
    <w:p w14:paraId="45BED1A2" w14:textId="77777777" w:rsidR="002F5C9E" w:rsidRDefault="002F5C9E" w:rsidP="00C7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854FC" w14:textId="77777777" w:rsidR="00C71187" w:rsidRDefault="000E0464">
    <w:pPr>
      <w:pStyle w:val="Footer"/>
    </w:pPr>
    <w:sdt>
      <w:sdtPr>
        <w:id w:val="96940074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C71187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50A41" w14:textId="77777777" w:rsidR="00C71187" w:rsidRDefault="00C71187" w:rsidP="00C71187">
    <w:pPr>
      <w:pStyle w:val="Footer"/>
      <w:jc w:val="center"/>
    </w:pPr>
    <w:r>
      <w:rPr>
        <w:noProof/>
      </w:rPr>
      <w:drawing>
        <wp:inline distT="0" distB="0" distL="0" distR="0" wp14:anchorId="30698929" wp14:editId="5BBFC9BA">
          <wp:extent cx="6289040" cy="539115"/>
          <wp:effectExtent l="0" t="0" r="1016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H_Letterhead_art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9040" cy="539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48B57" w14:textId="77777777" w:rsidR="002F5C9E" w:rsidRDefault="002F5C9E" w:rsidP="00C71187">
      <w:r>
        <w:separator/>
      </w:r>
    </w:p>
  </w:footnote>
  <w:footnote w:type="continuationSeparator" w:id="0">
    <w:p w14:paraId="0232CAA9" w14:textId="77777777" w:rsidR="002F5C9E" w:rsidRDefault="002F5C9E" w:rsidP="00C71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BF0E7" w14:textId="77777777" w:rsidR="00C71187" w:rsidRDefault="000E0464">
    <w:pPr>
      <w:pStyle w:val="Header"/>
    </w:pPr>
    <w:sdt>
      <w:sdtPr>
        <w:id w:val="171999623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C71187">
          <w:t>[Type text]</w:t>
        </w:r>
      </w:sdtContent>
    </w:sdt>
    <w:r w:rsidR="00C71187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C71187">
          <w:t>[Type text]</w:t>
        </w:r>
      </w:sdtContent>
    </w:sdt>
  </w:p>
  <w:p w14:paraId="6F658EBA" w14:textId="77777777" w:rsidR="00C71187" w:rsidRDefault="00C711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F56B6" w14:textId="77777777" w:rsidR="00C71187" w:rsidRDefault="00E10D47">
    <w:pPr>
      <w:pStyle w:val="Header"/>
    </w:pPr>
    <w:r>
      <w:rPr>
        <w:noProof/>
      </w:rPr>
      <w:drawing>
        <wp:inline distT="0" distB="0" distL="0" distR="0" wp14:anchorId="5267D894" wp14:editId="74EC82F9">
          <wp:extent cx="6286500" cy="819150"/>
          <wp:effectExtent l="0" t="0" r="0" b="0"/>
          <wp:docPr id="14" name="Picture 14" descr="C:\Users\wcohen\Desktop\PIHDevOpsLetterhead_AP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cohen\Desktop\PIHDevOpsLetterhead_APa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2021"/>
    <w:multiLevelType w:val="hybridMultilevel"/>
    <w:tmpl w:val="73F61BA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6979E0"/>
    <w:multiLevelType w:val="hybridMultilevel"/>
    <w:tmpl w:val="1E7616B4"/>
    <w:lvl w:ilvl="0" w:tplc="FF3C6B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400DC76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EastAsia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60890"/>
    <w:multiLevelType w:val="hybridMultilevel"/>
    <w:tmpl w:val="4F0E4D3E"/>
    <w:lvl w:ilvl="0" w:tplc="FF3C6B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A3313"/>
    <w:multiLevelType w:val="hybridMultilevel"/>
    <w:tmpl w:val="EF26285A"/>
    <w:lvl w:ilvl="0" w:tplc="C346E2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9E"/>
    <w:rsid w:val="000D1AE5"/>
    <w:rsid w:val="000E0464"/>
    <w:rsid w:val="00141B37"/>
    <w:rsid w:val="00193B71"/>
    <w:rsid w:val="00297D4B"/>
    <w:rsid w:val="002D3FC0"/>
    <w:rsid w:val="002F5C9E"/>
    <w:rsid w:val="003E6BF5"/>
    <w:rsid w:val="004733CC"/>
    <w:rsid w:val="005E5C5F"/>
    <w:rsid w:val="005F67BD"/>
    <w:rsid w:val="006B490F"/>
    <w:rsid w:val="00733F51"/>
    <w:rsid w:val="007A4295"/>
    <w:rsid w:val="008D2820"/>
    <w:rsid w:val="00983F83"/>
    <w:rsid w:val="00BA7149"/>
    <w:rsid w:val="00C71187"/>
    <w:rsid w:val="00C97248"/>
    <w:rsid w:val="00CD71E5"/>
    <w:rsid w:val="00D0464A"/>
    <w:rsid w:val="00DD53ED"/>
    <w:rsid w:val="00E05F44"/>
    <w:rsid w:val="00E10D47"/>
    <w:rsid w:val="00F40F50"/>
    <w:rsid w:val="00F73337"/>
    <w:rsid w:val="00FB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E2C1EBD"/>
  <w14:defaultImageDpi w14:val="300"/>
  <w15:docId w15:val="{55E1B4B8-B649-4EDF-B996-BC3F1C29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187"/>
  </w:style>
  <w:style w:type="paragraph" w:styleId="Footer">
    <w:name w:val="footer"/>
    <w:basedOn w:val="Normal"/>
    <w:link w:val="FooterChar"/>
    <w:uiPriority w:val="99"/>
    <w:unhideWhenUsed/>
    <w:rsid w:val="00C711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187"/>
  </w:style>
  <w:style w:type="paragraph" w:styleId="BalloonText">
    <w:name w:val="Balloon Text"/>
    <w:basedOn w:val="Normal"/>
    <w:link w:val="BalloonTextChar"/>
    <w:uiPriority w:val="99"/>
    <w:semiHidden/>
    <w:unhideWhenUsed/>
    <w:rsid w:val="00C711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8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F6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partnersinhealth-my.sharepoint.com/personal/wcohen_pih_org/Documents/Documents/PIHDevOpsLetterhead%20apa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18610A3EABB4396DC54E10DB98C88" ma:contentTypeVersion="3" ma:contentTypeDescription="Create a new document." ma:contentTypeScope="" ma:versionID="fd49aa1c4068e23a2c7f526f15725396">
  <xsd:schema xmlns:xsd="http://www.w3.org/2001/XMLSchema" xmlns:xs="http://www.w3.org/2001/XMLSchema" xmlns:p="http://schemas.microsoft.com/office/2006/metadata/properties" xmlns:ns2="39b81e40-d16b-4b29-be2d-8d3f53da2515" targetNamespace="http://schemas.microsoft.com/office/2006/metadata/properties" ma:root="true" ma:fieldsID="9a9cb150e4394059a1c0dca11efdd8d4" ns2:_="">
    <xsd:import namespace="39b81e40-d16b-4b29-be2d-8d3f53da25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81e40-d16b-4b29-be2d-8d3f53da25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38A2CF-C7CE-4D7D-A01C-5DB204464AAE}">
  <ds:schemaRefs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39b81e40-d16b-4b29-be2d-8d3f53da2515"/>
  </ds:schemaRefs>
</ds:datastoreItem>
</file>

<file path=customXml/itemProps2.xml><?xml version="1.0" encoding="utf-8"?>
<ds:datastoreItem xmlns:ds="http://schemas.openxmlformats.org/officeDocument/2006/customXml" ds:itemID="{56022BB2-75EB-4CBE-9344-61C01A970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87AC9-2DB0-48C2-8C4A-B5558B0F8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81e40-d16b-4b29-be2d-8d3f53da2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FAB54C-BD59-4642-8A46-5FA69D6F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PIHDevOpsLetterhead%20apart.dotx</Template>
  <TotalTime>2040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PIH_Letterhead_Orange_2015</vt:lpstr>
    </vt:vector>
  </TitlesOfParts>
  <Company>PIH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PIH_Letterhead_Orange_2015</dc:title>
  <dc:subject/>
  <dc:creator>Will Cohen</dc:creator>
  <cp:keywords/>
  <dc:description/>
  <cp:lastModifiedBy>Will Cohen</cp:lastModifiedBy>
  <cp:revision>9</cp:revision>
  <dcterms:created xsi:type="dcterms:W3CDTF">2016-05-11T13:27:00Z</dcterms:created>
  <dcterms:modified xsi:type="dcterms:W3CDTF">2016-09-15T18:10:00Z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0x01010078518610A3EABB4396DC54E10DB98C88</vt:lpwstr>
  </property>
  <property fmtid="{D5CDD505-2E9C-101B-9397-08002B2CF9AE}" pid="3" name="Content Language">
    <vt:lpwstr>1;#English|ac1d9d49-85e4-40fb-ad28-2bc8be528a5e</vt:lpwstr>
  </property>
  <property fmtid="{D5CDD505-2E9C-101B-9397-08002B2CF9AE}" pid="4" name="PIH Department">
    <vt:lpwstr>3;#Communications|367448b2-f38b-46d0-a5d5-a50b5615d236</vt:lpwstr>
  </property>
  <property fmtid="{D5CDD505-2E9C-101B-9397-08002B2CF9AE}" pid="5" name="TaxKeyword">
    <vt:lpwstr/>
  </property>
  <property fmtid="{D5CDD505-2E9C-101B-9397-08002B2CF9AE}" pid="6" name="Communications Document Category">
    <vt:lpwstr>42;#Stationery and Branded Resources|a94c3092-aa48-4291-9015-afc1ef6d199a</vt:lpwstr>
  </property>
  <property fmtid="{D5CDD505-2E9C-101B-9397-08002B2CF9AE}" pid="7" name="Country">
    <vt:lpwstr>2;#United States|cd6f17a8-6528-4e0c-9473-881b848a99c7</vt:lpwstr>
  </property>
</Properties>
</file>