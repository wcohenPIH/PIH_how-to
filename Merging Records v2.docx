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B5126" w14:textId="0078C088" w:rsidR="00733F51" w:rsidRDefault="001E2666" w:rsidP="001E2666">
      <w:pPr>
        <w:pStyle w:val="Heading1"/>
      </w:pPr>
      <w:bookmarkStart w:id="0" w:name="_Toc460409967"/>
      <w:r>
        <w:t>Merging Records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476804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7EE24C" w14:textId="00F6916D" w:rsidR="001E2666" w:rsidRDefault="001E2666">
          <w:pPr>
            <w:pStyle w:val="TOCHeading"/>
          </w:pPr>
          <w:r>
            <w:t>Contents</w:t>
          </w:r>
        </w:p>
        <w:p w14:paraId="0D1723B9" w14:textId="77777777" w:rsidR="001E2666" w:rsidRDefault="001E2666">
          <w:pPr>
            <w:pStyle w:val="TOC1"/>
            <w:tabs>
              <w:tab w:val="right" w:leader="dot" w:pos="98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9967" w:history="1">
            <w:r w:rsidRPr="005E1EC3">
              <w:rPr>
                <w:rStyle w:val="Hyperlink"/>
                <w:noProof/>
              </w:rPr>
              <w:t>Merging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3058" w14:textId="77777777" w:rsidR="001E2666" w:rsidRDefault="00763497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0409968" w:history="1">
            <w:r w:rsidR="001E2666" w:rsidRPr="005E1EC3">
              <w:rPr>
                <w:rStyle w:val="Hyperlink"/>
                <w:noProof/>
              </w:rPr>
              <w:t>I. Notes</w:t>
            </w:r>
            <w:r w:rsidR="001E2666">
              <w:rPr>
                <w:noProof/>
                <w:webHidden/>
              </w:rPr>
              <w:tab/>
            </w:r>
            <w:r w:rsidR="001E2666">
              <w:rPr>
                <w:noProof/>
                <w:webHidden/>
              </w:rPr>
              <w:fldChar w:fldCharType="begin"/>
            </w:r>
            <w:r w:rsidR="001E2666">
              <w:rPr>
                <w:noProof/>
                <w:webHidden/>
              </w:rPr>
              <w:instrText xml:space="preserve"> PAGEREF _Toc460409968 \h </w:instrText>
            </w:r>
            <w:r w:rsidR="001E2666">
              <w:rPr>
                <w:noProof/>
                <w:webHidden/>
              </w:rPr>
            </w:r>
            <w:r w:rsidR="001E2666">
              <w:rPr>
                <w:noProof/>
                <w:webHidden/>
              </w:rPr>
              <w:fldChar w:fldCharType="separate"/>
            </w:r>
            <w:r w:rsidR="001E2666">
              <w:rPr>
                <w:noProof/>
                <w:webHidden/>
              </w:rPr>
              <w:t>1</w:t>
            </w:r>
            <w:r w:rsidR="001E2666">
              <w:rPr>
                <w:noProof/>
                <w:webHidden/>
              </w:rPr>
              <w:fldChar w:fldCharType="end"/>
            </w:r>
          </w:hyperlink>
        </w:p>
        <w:p w14:paraId="73C58C63" w14:textId="77777777" w:rsidR="001E2666" w:rsidRDefault="00763497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0409969" w:history="1">
            <w:r w:rsidR="001E2666" w:rsidRPr="005E1EC3">
              <w:rPr>
                <w:rStyle w:val="Hyperlink"/>
                <w:noProof/>
              </w:rPr>
              <w:t>II. Merging the records</w:t>
            </w:r>
            <w:r w:rsidR="001E2666">
              <w:rPr>
                <w:noProof/>
                <w:webHidden/>
              </w:rPr>
              <w:tab/>
            </w:r>
            <w:r w:rsidR="001E2666">
              <w:rPr>
                <w:noProof/>
                <w:webHidden/>
              </w:rPr>
              <w:fldChar w:fldCharType="begin"/>
            </w:r>
            <w:r w:rsidR="001E2666">
              <w:rPr>
                <w:noProof/>
                <w:webHidden/>
              </w:rPr>
              <w:instrText xml:space="preserve"> PAGEREF _Toc460409969 \h </w:instrText>
            </w:r>
            <w:r w:rsidR="001E2666">
              <w:rPr>
                <w:noProof/>
                <w:webHidden/>
              </w:rPr>
            </w:r>
            <w:r w:rsidR="001E2666">
              <w:rPr>
                <w:noProof/>
                <w:webHidden/>
              </w:rPr>
              <w:fldChar w:fldCharType="separate"/>
            </w:r>
            <w:r w:rsidR="001E2666">
              <w:rPr>
                <w:noProof/>
                <w:webHidden/>
              </w:rPr>
              <w:t>1</w:t>
            </w:r>
            <w:r w:rsidR="001E2666">
              <w:rPr>
                <w:noProof/>
                <w:webHidden/>
              </w:rPr>
              <w:fldChar w:fldCharType="end"/>
            </w:r>
          </w:hyperlink>
        </w:p>
        <w:p w14:paraId="7CA7ABCB" w14:textId="77777777" w:rsidR="001E2666" w:rsidRDefault="00763497">
          <w:pPr>
            <w:pStyle w:val="TOC2"/>
            <w:tabs>
              <w:tab w:val="right" w:leader="dot" w:pos="9894"/>
            </w:tabs>
            <w:rPr>
              <w:noProof/>
            </w:rPr>
          </w:pPr>
          <w:hyperlink w:anchor="_Toc460409970" w:history="1">
            <w:r w:rsidR="001E2666" w:rsidRPr="005E1EC3">
              <w:rPr>
                <w:rStyle w:val="Hyperlink"/>
                <w:noProof/>
              </w:rPr>
              <w:t>III. Post-Merge Clean-up</w:t>
            </w:r>
            <w:r w:rsidR="001E2666">
              <w:rPr>
                <w:noProof/>
                <w:webHidden/>
              </w:rPr>
              <w:tab/>
            </w:r>
            <w:r w:rsidR="001E2666">
              <w:rPr>
                <w:noProof/>
                <w:webHidden/>
              </w:rPr>
              <w:fldChar w:fldCharType="begin"/>
            </w:r>
            <w:r w:rsidR="001E2666">
              <w:rPr>
                <w:noProof/>
                <w:webHidden/>
              </w:rPr>
              <w:instrText xml:space="preserve"> PAGEREF _Toc460409970 \h </w:instrText>
            </w:r>
            <w:r w:rsidR="001E2666">
              <w:rPr>
                <w:noProof/>
                <w:webHidden/>
              </w:rPr>
            </w:r>
            <w:r w:rsidR="001E2666">
              <w:rPr>
                <w:noProof/>
                <w:webHidden/>
              </w:rPr>
              <w:fldChar w:fldCharType="separate"/>
            </w:r>
            <w:r w:rsidR="001E2666">
              <w:rPr>
                <w:noProof/>
                <w:webHidden/>
              </w:rPr>
              <w:t>1</w:t>
            </w:r>
            <w:r w:rsidR="001E2666">
              <w:rPr>
                <w:noProof/>
                <w:webHidden/>
              </w:rPr>
              <w:fldChar w:fldCharType="end"/>
            </w:r>
          </w:hyperlink>
        </w:p>
        <w:p w14:paraId="25BC3CA1" w14:textId="31AE260D" w:rsidR="001E2666" w:rsidRDefault="001E2666">
          <w:r>
            <w:rPr>
              <w:b/>
              <w:bCs/>
              <w:noProof/>
            </w:rPr>
            <w:fldChar w:fldCharType="end"/>
          </w:r>
        </w:p>
      </w:sdtContent>
    </w:sdt>
    <w:p w14:paraId="5AA0601E" w14:textId="3CBA8819" w:rsidR="001E2666" w:rsidRDefault="001E2666" w:rsidP="001E2666">
      <w:pPr>
        <w:pStyle w:val="Heading2"/>
      </w:pPr>
      <w:bookmarkStart w:id="1" w:name="_Toc460409968"/>
      <w:r>
        <w:t>I. Notes</w:t>
      </w:r>
      <w:bookmarkEnd w:id="1"/>
    </w:p>
    <w:p w14:paraId="2435E6E3" w14:textId="07D40991" w:rsidR="001E2666" w:rsidRDefault="001E2666" w:rsidP="001E2666">
      <w:bookmarkStart w:id="2" w:name="_Toc460409969"/>
      <w:r>
        <w:rPr>
          <w:b/>
        </w:rPr>
        <w:t xml:space="preserve">Merging records should only be undertaken with explicit permission from Development Operations Leadership </w:t>
      </w:r>
      <w:r w:rsidRPr="000B19D7">
        <w:t xml:space="preserve">Once you merge </w:t>
      </w:r>
      <w:r>
        <w:t>two</w:t>
      </w:r>
      <w:r w:rsidRPr="000B19D7">
        <w:t xml:space="preserve"> records this </w:t>
      </w:r>
      <w:r w:rsidRPr="000B19D7">
        <w:rPr>
          <w:u w:val="single"/>
        </w:rPr>
        <w:t>cannot</w:t>
      </w:r>
      <w:r w:rsidRPr="000B19D7">
        <w:t xml:space="preserve"> be undone.</w:t>
      </w:r>
      <w:r>
        <w:t xml:space="preserve"> When undertaking the merging of two records, you must be</w:t>
      </w:r>
      <w:r w:rsidRPr="00B45F49">
        <w:rPr>
          <w:sz w:val="26"/>
          <w:szCs w:val="26"/>
        </w:rPr>
        <w:t xml:space="preserve"> </w:t>
      </w:r>
      <w:r w:rsidRPr="003567D6">
        <w:t>certain that the</w:t>
      </w:r>
      <w:r>
        <w:t>y belong to the same person or couple—matching addresses, constituent information, or confirmation by donor/relationship manager</w:t>
      </w:r>
      <w:r w:rsidRPr="003567D6">
        <w:t xml:space="preserve">. </w:t>
      </w:r>
      <w:r>
        <w:t xml:space="preserve"> RE does not allow individual records to be merged with organizational records.  If, for some reason, you need to merge the two, talk to the Systems and Operations Coordinator.</w:t>
      </w:r>
    </w:p>
    <w:p w14:paraId="42E76A35" w14:textId="77777777" w:rsidR="001E2666" w:rsidRDefault="001E2666" w:rsidP="001E2666"/>
    <w:p w14:paraId="42E241A1" w14:textId="77777777" w:rsidR="001E2666" w:rsidRDefault="001E2666" w:rsidP="001E2666">
      <w:r>
        <w:t xml:space="preserve">If you want to merge a constituent that has a solicitor, talk to the constituents’ Relationship Manager before merging. </w:t>
      </w:r>
    </w:p>
    <w:p w14:paraId="41CB28CE" w14:textId="77777777" w:rsidR="00A540FC" w:rsidRDefault="00A540FC" w:rsidP="001E2666"/>
    <w:p w14:paraId="29E94A31" w14:textId="1B354F2F" w:rsidR="00A540FC" w:rsidRDefault="00A540FC" w:rsidP="001E2666">
      <w:r>
        <w:t xml:space="preserve">Primary Record: </w:t>
      </w:r>
      <w:r w:rsidR="00F877D4">
        <w:t xml:space="preserve">The older record (lower first four of Constituent ID) which will receive the merged data. </w:t>
      </w:r>
      <w:r w:rsidR="00F877D4" w:rsidRPr="00F877D4">
        <w:t>It’s best to keep the record that has the oldest constituent ID so it doesn’t appear as a newly created record.</w:t>
      </w:r>
    </w:p>
    <w:p w14:paraId="3FF6E6D0" w14:textId="3FBD8859" w:rsidR="00F877D4" w:rsidRDefault="00F877D4" w:rsidP="001E2666">
      <w:r>
        <w:t>Secondary Record: The newer record (higher first four of Constituent ID) which will be marked for deletion.</w:t>
      </w:r>
    </w:p>
    <w:p w14:paraId="6C7FBF70" w14:textId="77777777" w:rsidR="001E2666" w:rsidRPr="00542D55" w:rsidRDefault="001E2666" w:rsidP="001E2666">
      <w:pPr>
        <w:rPr>
          <w:b/>
        </w:rPr>
      </w:pPr>
    </w:p>
    <w:p w14:paraId="6785FBF7" w14:textId="24245D93" w:rsidR="001E2666" w:rsidRDefault="001E2666" w:rsidP="001E2666">
      <w:pPr>
        <w:pStyle w:val="Heading2"/>
      </w:pPr>
      <w:r>
        <w:t>II. Merging the records</w:t>
      </w:r>
      <w:bookmarkEnd w:id="2"/>
    </w:p>
    <w:p w14:paraId="24D1FC1F" w14:textId="0F0EA10E" w:rsidR="001E2666" w:rsidRPr="003567D6" w:rsidRDefault="001E2666" w:rsidP="00F877D4">
      <w:pPr>
        <w:pStyle w:val="ListParagraph"/>
        <w:numPr>
          <w:ilvl w:val="0"/>
          <w:numId w:val="4"/>
        </w:numPr>
      </w:pPr>
      <w:r w:rsidRPr="003567D6">
        <w:t xml:space="preserve">Open the </w:t>
      </w:r>
      <w:r w:rsidR="00F877D4">
        <w:t>primary record.</w:t>
      </w:r>
    </w:p>
    <w:p w14:paraId="26C1E6D6" w14:textId="77777777" w:rsidR="001E2666" w:rsidRPr="003567D6" w:rsidRDefault="001E2666" w:rsidP="00F877D4">
      <w:pPr>
        <w:pStyle w:val="ListParagraph"/>
        <w:numPr>
          <w:ilvl w:val="0"/>
          <w:numId w:val="4"/>
        </w:numPr>
        <w:spacing w:after="200" w:line="276" w:lineRule="auto"/>
      </w:pPr>
      <w:r w:rsidRPr="003567D6">
        <w:t>From the menu bar at the top of the donor record, select Constituent/ Merge/ merge a constituent into this record.</w:t>
      </w:r>
    </w:p>
    <w:p w14:paraId="77C174B5" w14:textId="5C499CBB" w:rsidR="001E2666" w:rsidRPr="003567D6" w:rsidRDefault="001E2666" w:rsidP="00F877D4">
      <w:pPr>
        <w:pStyle w:val="ListParagraph"/>
        <w:numPr>
          <w:ilvl w:val="0"/>
          <w:numId w:val="4"/>
        </w:numPr>
        <w:spacing w:after="200" w:line="276" w:lineRule="auto"/>
      </w:pPr>
      <w:r w:rsidRPr="003567D6">
        <w:t xml:space="preserve">Search for the duplicate record </w:t>
      </w:r>
      <w:r w:rsidR="00F877D4">
        <w:t xml:space="preserve">(use Constituent ID) </w:t>
      </w:r>
      <w:r w:rsidRPr="003567D6">
        <w:t>and click open</w:t>
      </w:r>
    </w:p>
    <w:p w14:paraId="53A74335" w14:textId="77777777" w:rsidR="001E2666" w:rsidRPr="00F877D4" w:rsidRDefault="001E2666" w:rsidP="00F877D4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5E433A" wp14:editId="3D460547">
            <wp:extent cx="5248275" cy="3629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A210B" w14:textId="77777777" w:rsidR="001E2666" w:rsidRDefault="001E2666" w:rsidP="001E2666">
      <w:pPr>
        <w:pStyle w:val="ListParagraph"/>
        <w:tabs>
          <w:tab w:val="left" w:pos="1080"/>
        </w:tabs>
        <w:ind w:left="1080"/>
      </w:pPr>
    </w:p>
    <w:p w14:paraId="21B7E5D3" w14:textId="32611D2F" w:rsidR="001E2666" w:rsidRDefault="001E2666" w:rsidP="00F877D4">
      <w:pPr>
        <w:pStyle w:val="ListParagraph"/>
        <w:numPr>
          <w:ilvl w:val="0"/>
          <w:numId w:val="4"/>
        </w:numPr>
        <w:tabs>
          <w:tab w:val="left" w:pos="1440"/>
        </w:tabs>
        <w:spacing w:after="200" w:line="276" w:lineRule="auto"/>
      </w:pPr>
      <w:r>
        <w:t>C</w:t>
      </w:r>
      <w:r w:rsidRPr="003567D6">
        <w:t>lick on the double arrows to bring over all the information as shown above</w:t>
      </w:r>
    </w:p>
    <w:p w14:paraId="4EA884C3" w14:textId="507593A4" w:rsidR="001E2666" w:rsidRDefault="001E2666" w:rsidP="00F877D4">
      <w:pPr>
        <w:pStyle w:val="ListParagraph"/>
        <w:numPr>
          <w:ilvl w:val="0"/>
          <w:numId w:val="4"/>
        </w:numPr>
        <w:tabs>
          <w:tab w:val="left" w:pos="1440"/>
        </w:tabs>
        <w:spacing w:after="200" w:line="276" w:lineRule="auto"/>
      </w:pPr>
      <w:r w:rsidRPr="001E2666">
        <w:t>DO NOT check the “delete source constituent” box at this point.</w:t>
      </w:r>
    </w:p>
    <w:p w14:paraId="6AFB4162" w14:textId="3306E094" w:rsidR="001E2666" w:rsidRDefault="001E2666" w:rsidP="00F877D4">
      <w:pPr>
        <w:pStyle w:val="ListParagraph"/>
        <w:numPr>
          <w:ilvl w:val="0"/>
          <w:numId w:val="4"/>
        </w:numPr>
        <w:tabs>
          <w:tab w:val="left" w:pos="1440"/>
        </w:tabs>
        <w:spacing w:after="200" w:line="276" w:lineRule="auto"/>
      </w:pPr>
      <w:r>
        <w:t>Click the Merge Now button</w:t>
      </w:r>
    </w:p>
    <w:p w14:paraId="707B714A" w14:textId="20E50AB7" w:rsidR="001E2666" w:rsidRPr="003567D6" w:rsidRDefault="001E2666" w:rsidP="001E2666">
      <w:pPr>
        <w:pStyle w:val="ListParagraph"/>
      </w:pPr>
    </w:p>
    <w:p w14:paraId="1610932E" w14:textId="351DAD11" w:rsidR="001E2666" w:rsidRDefault="001E2666" w:rsidP="001E2666">
      <w:pPr>
        <w:pStyle w:val="Heading2"/>
      </w:pPr>
      <w:bookmarkStart w:id="3" w:name="_Toc460409970"/>
      <w:r>
        <w:t>III. Post-Merge Clean-up</w:t>
      </w:r>
      <w:bookmarkEnd w:id="3"/>
    </w:p>
    <w:p w14:paraId="447BF13F" w14:textId="6182FC95" w:rsidR="001E2666" w:rsidRDefault="00F877D4" w:rsidP="00F877D4">
      <w:pPr>
        <w:pStyle w:val="ListParagraph"/>
        <w:numPr>
          <w:ilvl w:val="0"/>
          <w:numId w:val="5"/>
        </w:numPr>
      </w:pPr>
      <w:r>
        <w:t>Open the primary record</w:t>
      </w:r>
    </w:p>
    <w:p w14:paraId="50CAB0B8" w14:textId="30B6A032" w:rsidR="00F877D4" w:rsidRDefault="00F877D4" w:rsidP="00F877D4">
      <w:pPr>
        <w:pStyle w:val="ListParagraph"/>
        <w:numPr>
          <w:ilvl w:val="1"/>
          <w:numId w:val="5"/>
        </w:numPr>
      </w:pPr>
      <w:r>
        <w:t>Open the Alias section (next to the last/org name) and write in the secondary Constituent ID. Choose Merged ID from dropdown.</w:t>
      </w:r>
    </w:p>
    <w:p w14:paraId="37AADB94" w14:textId="6A3B2D93" w:rsidR="00F877D4" w:rsidRDefault="00F877D4" w:rsidP="00F877D4">
      <w:pPr>
        <w:pStyle w:val="ListParagraph"/>
        <w:numPr>
          <w:ilvl w:val="1"/>
          <w:numId w:val="5"/>
        </w:numPr>
      </w:pPr>
      <w:r>
        <w:t>In the Bio 2 tab, clean up duplicate constituent codes.</w:t>
      </w:r>
    </w:p>
    <w:p w14:paraId="692C796D" w14:textId="263E44E1" w:rsidR="00F877D4" w:rsidRDefault="00F877D4" w:rsidP="00F877D4">
      <w:pPr>
        <w:pStyle w:val="ListParagraph"/>
        <w:numPr>
          <w:ilvl w:val="1"/>
          <w:numId w:val="5"/>
        </w:numPr>
      </w:pPr>
      <w:r>
        <w:t>Add a notepad: Type—Merge Details; Title—Merged from [secondary ID]; Notes—Details of/reasons for merge, such as e-mail requesting merge</w:t>
      </w:r>
    </w:p>
    <w:p w14:paraId="17382DDC" w14:textId="01EDE696" w:rsidR="00763497" w:rsidRDefault="00763497" w:rsidP="00F877D4">
      <w:pPr>
        <w:pStyle w:val="ListParagraph"/>
        <w:numPr>
          <w:ilvl w:val="1"/>
          <w:numId w:val="5"/>
        </w:numPr>
      </w:pPr>
      <w:r>
        <w:t>In</w:t>
      </w:r>
      <w:r>
        <w:t xml:space="preserve"> the spouse </w:t>
      </w:r>
      <w:r>
        <w:t>segment,</w:t>
      </w:r>
      <w:r>
        <w:t xml:space="preserve"> make sure all the information was transferred over and check the Primary addressee and salutation to make sure it’s correct.</w:t>
      </w:r>
    </w:p>
    <w:p w14:paraId="63FAB429" w14:textId="70C8E48F" w:rsidR="00763497" w:rsidRDefault="00763497" w:rsidP="00F877D4">
      <w:pPr>
        <w:pStyle w:val="ListParagraph"/>
        <w:numPr>
          <w:ilvl w:val="1"/>
          <w:numId w:val="5"/>
        </w:numPr>
      </w:pPr>
      <w:r>
        <w:t xml:space="preserve">If </w:t>
      </w:r>
      <w:r>
        <w:t>either</w:t>
      </w:r>
      <w:r>
        <w:t xml:space="preserve"> record h</w:t>
      </w:r>
      <w:bookmarkStart w:id="4" w:name="_GoBack"/>
      <w:bookmarkEnd w:id="4"/>
      <w:r>
        <w:t>as Honor/Memorial set up, please review to confirm that all gifts are combined if there are more than one “In honor of” in the tribute types. Make sure that the Honor/Memorial checkbox in that tab is also checked off, if appropriate.</w:t>
      </w:r>
    </w:p>
    <w:p w14:paraId="1EB3BF91" w14:textId="32615DF1" w:rsidR="00763497" w:rsidRDefault="00763497" w:rsidP="00763497">
      <w:pPr>
        <w:pStyle w:val="ListParagraph"/>
        <w:numPr>
          <w:ilvl w:val="1"/>
          <w:numId w:val="5"/>
        </w:numPr>
      </w:pPr>
      <w:r>
        <w:t>I</w:t>
      </w:r>
      <w:r w:rsidRPr="00763497">
        <w:t xml:space="preserve">f the </w:t>
      </w:r>
      <w:r>
        <w:t>secondary</w:t>
      </w:r>
      <w:r w:rsidRPr="00763497">
        <w:t xml:space="preserve"> record has a different address, select </w:t>
      </w:r>
      <w:r>
        <w:t>that</w:t>
      </w:r>
      <w:r w:rsidRPr="00763497">
        <w:t xml:space="preserve"> address as preferred in the address tab of the </w:t>
      </w:r>
      <w:r>
        <w:t>primary</w:t>
      </w:r>
      <w:r w:rsidRPr="00763497">
        <w:t xml:space="preserve"> record.</w:t>
      </w:r>
    </w:p>
    <w:p w14:paraId="72856959" w14:textId="687C5AEE" w:rsidR="00F877D4" w:rsidRDefault="00F877D4" w:rsidP="00F877D4">
      <w:pPr>
        <w:pStyle w:val="ListParagraph"/>
        <w:numPr>
          <w:ilvl w:val="0"/>
          <w:numId w:val="5"/>
        </w:numPr>
      </w:pPr>
      <w:r>
        <w:t>Secondary</w:t>
      </w:r>
    </w:p>
    <w:p w14:paraId="3DE536AB" w14:textId="4A1D877A" w:rsidR="00F877D4" w:rsidRDefault="00F877D4" w:rsidP="00F877D4">
      <w:pPr>
        <w:pStyle w:val="ListParagraph"/>
        <w:numPr>
          <w:ilvl w:val="1"/>
          <w:numId w:val="5"/>
        </w:numPr>
      </w:pPr>
      <w:r>
        <w:t>Add attribute: Category—Delete record; Description—Yes; Date—current date</w:t>
      </w:r>
    </w:p>
    <w:p w14:paraId="7890EAC3" w14:textId="77777777" w:rsidR="00F877D4" w:rsidRPr="001E2666" w:rsidRDefault="00F877D4" w:rsidP="001E2666"/>
    <w:sectPr w:rsidR="00F877D4" w:rsidRPr="001E2666" w:rsidSect="00C7118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0B1E3" w14:textId="77777777" w:rsidR="00364CB5" w:rsidRDefault="00364CB5" w:rsidP="00C71187">
      <w:r>
        <w:separator/>
      </w:r>
    </w:p>
  </w:endnote>
  <w:endnote w:type="continuationSeparator" w:id="0">
    <w:p w14:paraId="5C4D75D8" w14:textId="77777777" w:rsidR="00364CB5" w:rsidRDefault="00364CB5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8D4F9" w14:textId="77777777" w:rsidR="00C71187" w:rsidRDefault="00763497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5400" w14:textId="77777777" w:rsidR="00C71187" w:rsidRDefault="00E27636" w:rsidP="00E27636">
    <w:pPr>
      <w:pStyle w:val="Footer"/>
    </w:pPr>
    <w:r>
      <w:rPr>
        <w:noProof/>
      </w:rPr>
      <w:drawing>
        <wp:inline distT="0" distB="0" distL="0" distR="0" wp14:anchorId="4E0D6869" wp14:editId="736B60FA">
          <wp:extent cx="6286500" cy="542925"/>
          <wp:effectExtent l="0" t="0" r="0" b="9525"/>
          <wp:docPr id="1" name="Picture 1" descr="C:\Users\wcohen\Desktop\PIH Letterhead Address P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cohen\Desktop\PIH Letterhead Address Pr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A2C59" w14:textId="77777777" w:rsidR="00364CB5" w:rsidRDefault="00364CB5" w:rsidP="00C71187">
      <w:r>
        <w:separator/>
      </w:r>
    </w:p>
  </w:footnote>
  <w:footnote w:type="continuationSeparator" w:id="0">
    <w:p w14:paraId="500F4F1A" w14:textId="77777777" w:rsidR="00364CB5" w:rsidRDefault="00364CB5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87F1C" w14:textId="77777777" w:rsidR="00C71187" w:rsidRDefault="00763497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29212951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D3D8B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1C00D0D2" wp14:editId="6657B6D1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407"/>
    <w:multiLevelType w:val="hybridMultilevel"/>
    <w:tmpl w:val="51D0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57E"/>
    <w:multiLevelType w:val="hybridMultilevel"/>
    <w:tmpl w:val="74ECD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E4411"/>
    <w:multiLevelType w:val="hybridMultilevel"/>
    <w:tmpl w:val="F76E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7FE4"/>
    <w:multiLevelType w:val="hybridMultilevel"/>
    <w:tmpl w:val="54EC6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9176F"/>
    <w:multiLevelType w:val="hybridMultilevel"/>
    <w:tmpl w:val="2DB4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07DA"/>
    <w:multiLevelType w:val="hybridMultilevel"/>
    <w:tmpl w:val="A9CC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B5"/>
    <w:rsid w:val="001E2666"/>
    <w:rsid w:val="00256D10"/>
    <w:rsid w:val="002D3FC0"/>
    <w:rsid w:val="00364CB5"/>
    <w:rsid w:val="00451698"/>
    <w:rsid w:val="004733CC"/>
    <w:rsid w:val="005F4E3F"/>
    <w:rsid w:val="006B490F"/>
    <w:rsid w:val="00733F51"/>
    <w:rsid w:val="00763497"/>
    <w:rsid w:val="008224F4"/>
    <w:rsid w:val="00A540FC"/>
    <w:rsid w:val="00C71187"/>
    <w:rsid w:val="00E10D47"/>
    <w:rsid w:val="00E27636"/>
    <w:rsid w:val="00F877D4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88EF82"/>
  <w14:defaultImageDpi w14:val="300"/>
  <w15:docId w15:val="{ED9368D1-E64C-44EA-B3BF-D3CC9969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6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66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E26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E2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6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26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666"/>
    <w:pPr>
      <w:ind w:left="720"/>
      <w:contextualSpacing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Documents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8A2CF-C7CE-4D7D-A01C-5DB204464AAE}">
  <ds:schemaRefs>
    <ds:schemaRef ds:uri="http://purl.org/dc/dcmitype/"/>
    <ds:schemaRef ds:uri="http://schemas.openxmlformats.org/package/2006/metadata/core-properties"/>
    <ds:schemaRef ds:uri="39b81e40-d16b-4b29-be2d-8d3f53da2515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4212BA-3652-42E3-8F00-015C51D5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3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3</cp:revision>
  <dcterms:created xsi:type="dcterms:W3CDTF">2016-08-31T18:11:00Z</dcterms:created>
  <dcterms:modified xsi:type="dcterms:W3CDTF">2016-08-31T18:14:00Z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